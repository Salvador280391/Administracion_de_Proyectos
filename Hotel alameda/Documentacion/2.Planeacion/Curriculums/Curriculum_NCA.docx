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4FF" w:rsidRDefault="00B6281A" w:rsidP="009B44FF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AF7371" wp14:editId="11EC65B6">
                <wp:simplePos x="0" y="0"/>
                <wp:positionH relativeFrom="margin">
                  <wp:posOffset>-473710</wp:posOffset>
                </wp:positionH>
                <wp:positionV relativeFrom="paragraph">
                  <wp:posOffset>2257425</wp:posOffset>
                </wp:positionV>
                <wp:extent cx="6436995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E046C6" w:rsidRDefault="00B6281A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Calle 5 de febrero #12, Estancia de san miguel</w:t>
                            </w:r>
                            <w:r w:rsidR="009B44FF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Maravatío, 61250</w:t>
                            </w:r>
                            <w:r w:rsidR="009B44FF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A5419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Michoacán</w:t>
                            </w:r>
                            <w:r w:rsidR="009B44FF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AF73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3pt;margin-top:177.75pt;width:506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" filled="f" stroked="f">
                <v:textbox style="mso-fit-shape-to-text:t">
                  <w:txbxContent>
                    <w:p w:rsidR="009B44FF" w:rsidRPr="00E046C6" w:rsidRDefault="00B6281A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Calle 5 de febrero #12, Estancia de san miguel</w:t>
                      </w:r>
                      <w:r w:rsidR="009B44FF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Maravatío, 61250</w:t>
                      </w:r>
                      <w:r w:rsidR="009B44FF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r w:rsidR="000A5419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Michoacán</w:t>
                      </w:r>
                      <w:r w:rsidR="009B44FF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2352675</wp:posOffset>
            </wp:positionH>
            <wp:positionV relativeFrom="page">
              <wp:posOffset>681990</wp:posOffset>
            </wp:positionV>
            <wp:extent cx="1057275" cy="1365250"/>
            <wp:effectExtent l="0" t="0" r="9525" b="6350"/>
            <wp:wrapSquare wrapText="bothSides"/>
            <wp:docPr id="36" name="Imagen 36" descr="CYMERA_20180220_23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MERA_20180220_2330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2A2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957AE82" wp14:editId="33CEB434">
                <wp:simplePos x="0" y="0"/>
                <wp:positionH relativeFrom="margin">
                  <wp:posOffset>3115310</wp:posOffset>
                </wp:positionH>
                <wp:positionV relativeFrom="paragraph">
                  <wp:posOffset>5362575</wp:posOffset>
                </wp:positionV>
                <wp:extent cx="3083560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953C4A" w:rsidRDefault="000A5419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Desde mayo</w:t>
                            </w:r>
                            <w:r w:rsidR="009B44FF" w:rsidRPr="005A3F78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2018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hasta agosto </w:t>
                            </w:r>
                            <w:r w:rsidR="009B44FF" w:rsidRPr="005A3F78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57AE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5.3pt;margin-top:422.25pt;width:242.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" filled="f" stroked="f">
                <v:textbox style="mso-fit-shape-to-text:t">
                  <w:txbxContent>
                    <w:p w:rsidR="009B44FF" w:rsidRPr="00953C4A" w:rsidRDefault="000A5419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Desde mayo</w:t>
                      </w:r>
                      <w:r w:rsidR="009B44FF" w:rsidRPr="005A3F78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2018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hasta agosto </w:t>
                      </w:r>
                      <w:r w:rsidR="009B44FF" w:rsidRPr="005A3F78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5419"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BA55F2" wp14:editId="5D800605">
                <wp:simplePos x="0" y="0"/>
                <wp:positionH relativeFrom="margin">
                  <wp:posOffset>3067050</wp:posOffset>
                </wp:positionH>
                <wp:positionV relativeFrom="paragraph">
                  <wp:posOffset>5724525</wp:posOffset>
                </wp:positionV>
                <wp:extent cx="3343275" cy="1666875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Default="00AA3CA5" w:rsidP="000A5419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Sitio web publicitario </w:t>
                            </w:r>
                          </w:p>
                          <w:p w:rsidR="00AA3CA5" w:rsidRDefault="00AA3CA5" w:rsidP="000A5419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Diseño y codificación de un sitio web publicitario para la empresa “Optometric”.</w:t>
                            </w:r>
                          </w:p>
                          <w:p w:rsidR="009B44FF" w:rsidRPr="00953C4A" w:rsidRDefault="008D1927" w:rsidP="000A5419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Documentación</w:t>
                            </w:r>
                            <w:r w:rsidR="00AA3CA5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de cada una de las fases de dicho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55F2" id="_x0000_s1028" type="#_x0000_t202" style="position:absolute;margin-left:241.5pt;margin-top:450.75pt;width:263.25pt;height:13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" filled="f" stroked="f">
                <v:textbox>
                  <w:txbxContent>
                    <w:p w:rsidR="000A5419" w:rsidRDefault="00AA3CA5" w:rsidP="000A5419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Sitio web publicitario </w:t>
                      </w:r>
                    </w:p>
                    <w:p w:rsidR="00AA3CA5" w:rsidRDefault="00AA3CA5" w:rsidP="000A5419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Diseño y codificación de un sitio web publicitario para la empresa “Optometric”.</w:t>
                      </w:r>
                    </w:p>
                    <w:p w:rsidR="009B44FF" w:rsidRPr="00953C4A" w:rsidRDefault="008D1927" w:rsidP="000A5419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Documentación</w:t>
                      </w:r>
                      <w:r w:rsidR="00AA3CA5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de cada una de las fases de dicho proyecto.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541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B69D74" wp14:editId="6BC332C5">
                <wp:simplePos x="0" y="0"/>
                <wp:positionH relativeFrom="margin">
                  <wp:posOffset>-542925</wp:posOffset>
                </wp:positionH>
                <wp:positionV relativeFrom="paragraph">
                  <wp:posOffset>4829175</wp:posOffset>
                </wp:positionV>
                <wp:extent cx="301752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0A5419" w:rsidRDefault="000A5419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ENTRENAMIENTO ACADÉMICO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69D74" id="_x0000_s1029" type="#_x0000_t202" style="position:absolute;margin-left:-42.75pt;margin-top:380.25pt;width:237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" filled="f" stroked="f">
                <v:textbox style="mso-fit-shape-to-text:t">
                  <w:txbxContent>
                    <w:p w:rsidR="009B44FF" w:rsidRPr="000A5419" w:rsidRDefault="000A5419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ENTRENAMIENTO ACADÉMICO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241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E25C8" wp14:editId="139C1485">
                <wp:simplePos x="0" y="0"/>
                <wp:positionH relativeFrom="column">
                  <wp:posOffset>424815</wp:posOffset>
                </wp:positionH>
                <wp:positionV relativeFrom="paragraph">
                  <wp:posOffset>5725795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84C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6" o:spid="_x0000_s1026" type="#_x0000_t116" style="position:absolute;margin-left:33.45pt;margin-top:450.85pt;width:78.85pt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" fillcolor="#6cc6c9" stroked="f" strokeweight="1pt"/>
            </w:pict>
          </mc:Fallback>
        </mc:AlternateContent>
      </w:r>
      <w:r w:rsidR="002B241B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CBE1E5" wp14:editId="59A5F524">
                <wp:simplePos x="0" y="0"/>
                <wp:positionH relativeFrom="margin">
                  <wp:posOffset>412750</wp:posOffset>
                </wp:positionH>
                <wp:positionV relativeFrom="paragraph">
                  <wp:posOffset>5718489</wp:posOffset>
                </wp:positionV>
                <wp:extent cx="104521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953C4A" w:rsidRDefault="009B44FF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2015 - 2018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CBE1E5" id="_x0000_s1030" type="#_x0000_t202" style="position:absolute;margin-left:32.5pt;margin-top:450.25pt;width:82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" filled="f" stroked="f">
                <v:textbox style="mso-fit-shape-to-text:t">
                  <w:txbxContent>
                    <w:p w:rsidR="009B44FF" w:rsidRPr="00953C4A" w:rsidRDefault="009B44FF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2015 - 2018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C253A9" wp14:editId="37103716">
                <wp:simplePos x="0" y="0"/>
                <wp:positionH relativeFrom="margin">
                  <wp:posOffset>-827405</wp:posOffset>
                </wp:positionH>
                <wp:positionV relativeFrom="paragraph">
                  <wp:posOffset>6379210</wp:posOffset>
                </wp:positionV>
                <wp:extent cx="3627755" cy="67627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TSU en TIC´s</w:t>
                            </w:r>
                          </w:p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color w:val="4B7F83"/>
                                <w:sz w:val="24"/>
                                <w:szCs w:val="24"/>
                              </w:rPr>
                              <w:t>Universidad Tecnológica de León.</w:t>
                            </w:r>
                          </w:p>
                          <w:p w:rsidR="009B44FF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color w:val="4B7F83"/>
                                <w:sz w:val="24"/>
                                <w:szCs w:val="24"/>
                              </w:rPr>
                              <w:t>Título profesional</w:t>
                            </w:r>
                            <w:r w:rsidR="009B44FF"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.</w:t>
                            </w:r>
                          </w:p>
                          <w:p w:rsidR="009B44FF" w:rsidRPr="00C860D3" w:rsidRDefault="009B44FF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C253A9" id="_x0000_s1031" type="#_x0000_t202" style="position:absolute;margin-left:-65.15pt;margin-top:502.3pt;width:285.65pt;height:5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" filled="f" stroked="f">
                <v:textbox>
                  <w:txbxContent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TSU en </w:t>
                      </w:r>
                      <w:proofErr w:type="spellStart"/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TIC´s</w:t>
                      </w:r>
                      <w:proofErr w:type="spellEnd"/>
                    </w:p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4B7F83"/>
                          <w:sz w:val="24"/>
                          <w:szCs w:val="24"/>
                        </w:rPr>
                      </w:pPr>
                      <w:r w:rsidRPr="000A5419">
                        <w:rPr>
                          <w:rFonts w:ascii="Century Gothic" w:hAnsi="Century Gothic"/>
                          <w:color w:val="4B7F83"/>
                          <w:sz w:val="24"/>
                          <w:szCs w:val="24"/>
                        </w:rPr>
                        <w:t>Universidad Tecnológica de León.</w:t>
                      </w:r>
                    </w:p>
                    <w:p w:rsidR="009B44FF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 w:rsidRPr="000A5419">
                        <w:rPr>
                          <w:rFonts w:ascii="Century Gothic" w:hAnsi="Century Gothic"/>
                          <w:color w:val="4B7F83"/>
                          <w:sz w:val="24"/>
                          <w:szCs w:val="24"/>
                        </w:rPr>
                        <w:t>Título profesional</w:t>
                      </w:r>
                      <w:r w:rsidR="009B44FF" w:rsidRPr="000A5419">
                        <w:rPr>
                          <w:rFonts w:ascii="Century Gothic" w:hAnsi="Century Gothic"/>
                          <w:i/>
                          <w:color w:val="4B7F83"/>
                        </w:rPr>
                        <w:t>.</w:t>
                      </w:r>
                    </w:p>
                    <w:p w:rsidR="009B44FF" w:rsidRPr="00C860D3" w:rsidRDefault="009B44FF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73D73E" wp14:editId="5E152ECD">
                <wp:simplePos x="0" y="0"/>
                <wp:positionH relativeFrom="margin">
                  <wp:posOffset>3152775</wp:posOffset>
                </wp:positionH>
                <wp:positionV relativeFrom="paragraph">
                  <wp:posOffset>7609840</wp:posOffset>
                </wp:positionV>
                <wp:extent cx="3105150" cy="1362075"/>
                <wp:effectExtent l="0" t="0" r="0" b="952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6207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787E4A" id="Rectángulo 216" o:spid="_x0000_s1026" style="position:absolute;margin-left:248.25pt;margin-top:599.2pt;width:244.5pt;height:107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" fillcolor="#dadada" stroked="f" strokeweight="1pt">
                <w10:wrap anchorx="margin"/>
              </v:rect>
            </w:pict>
          </mc:Fallback>
        </mc:AlternateContent>
      </w:r>
      <w:r w:rsidR="009B44FF"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B16109" wp14:editId="48E48C0E">
                <wp:simplePos x="0" y="0"/>
                <wp:positionH relativeFrom="page">
                  <wp:posOffset>3985260</wp:posOffset>
                </wp:positionH>
                <wp:positionV relativeFrom="paragraph">
                  <wp:posOffset>7612380</wp:posOffset>
                </wp:positionV>
                <wp:extent cx="3281045" cy="1247775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653052" w:rsidRDefault="009B44FF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9B44FF" w:rsidRPr="00653052" w:rsidRDefault="0057677F" w:rsidP="008D1927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Creación</w:t>
                            </w:r>
                            <w:r w:rsidR="008D1927"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 xml:space="preserve"> de un sitio web publicitario de acuerdo a los requerimientos de la empresa cumpliendo con sus expectativas y aumentando su uso de internet para fines publicitarios.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6109" id="_x0000_s1032" type="#_x0000_t202" style="position:absolute;margin-left:313.8pt;margin-top:599.4pt;width:258.35pt;height:9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" filled="f" stroked="f">
                <v:textbox>
                  <w:txbxContent>
                    <w:p w:rsidR="009B44FF" w:rsidRPr="00653052" w:rsidRDefault="009B44FF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9B44FF" w:rsidRPr="00653052" w:rsidRDefault="0057677F" w:rsidP="008D1927">
                      <w:pPr>
                        <w:spacing w:after="60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>Creación</w:t>
                      </w:r>
                      <w:r w:rsidR="008D1927">
                        <w:rPr>
                          <w:rFonts w:ascii="Century Gothic" w:hAnsi="Century Gothic"/>
                          <w:i/>
                          <w:color w:val="4C4C4C"/>
                        </w:rPr>
                        <w:t xml:space="preserve"> de un sitio web publicitario de acuerdo a los requerimientos de la empresa cumpliendo con sus expectativas y aumentando su uso de internet para fines publicitarios.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44FF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2DDE39C" wp14:editId="1571881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9334" cy="24221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334" cy="242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4FF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7E27C8" wp14:editId="65C8FD32">
                <wp:simplePos x="0" y="0"/>
                <wp:positionH relativeFrom="margin">
                  <wp:posOffset>-238125</wp:posOffset>
                </wp:positionH>
                <wp:positionV relativeFrom="paragraph">
                  <wp:posOffset>2676525</wp:posOffset>
                </wp:positionV>
                <wp:extent cx="6048375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953C4A" w:rsidRDefault="000A5419" w:rsidP="009B44FF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Edad</w:t>
                            </w:r>
                            <w:r w:rsidR="009B44F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 2</w:t>
                            </w:r>
                            <w:r w:rsidR="00B6281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3</w:t>
                            </w:r>
                            <w:r w:rsidR="009B44F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Teléfono Celular:</w:t>
                            </w:r>
                            <w:r w:rsidR="00B6281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4471245152</w:t>
                            </w:r>
                            <w:r w:rsidR="009B44F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Correo</w:t>
                            </w:r>
                            <w:r w:rsidR="00B6281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 naomimars0</w:t>
                            </w:r>
                            <w:r w:rsidR="009B44F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27C8" id="_x0000_s1033" type="#_x0000_t202" style="position:absolute;margin-left:-18.75pt;margin-top:210.75pt;width:476.25pt;height:2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" filled="f" stroked="f">
                <v:textbox>
                  <w:txbxContent>
                    <w:p w:rsidR="009B44FF" w:rsidRPr="00953C4A" w:rsidRDefault="000A5419" w:rsidP="009B44FF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Edad</w:t>
                      </w:r>
                      <w:r w:rsidR="009B44F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 2</w:t>
                      </w:r>
                      <w:r w:rsidR="00B6281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3</w:t>
                      </w:r>
                      <w:r w:rsidR="009B44F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Teléfono Celular:</w:t>
                      </w:r>
                      <w:r w:rsidR="00B6281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4471245152</w:t>
                      </w:r>
                      <w:r w:rsidR="009B44F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Correo</w:t>
                      </w:r>
                      <w:r w:rsidR="00B6281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 naomimars0</w:t>
                      </w:r>
                      <w:r w:rsidR="009B44F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A64353" wp14:editId="0771B108">
                <wp:simplePos x="0" y="0"/>
                <wp:positionH relativeFrom="column">
                  <wp:posOffset>-199390</wp:posOffset>
                </wp:positionH>
                <wp:positionV relativeFrom="paragraph">
                  <wp:posOffset>3045460</wp:posOffset>
                </wp:positionV>
                <wp:extent cx="6109335" cy="0"/>
                <wp:effectExtent l="0" t="0" r="0" b="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C25AD8" id="Conector recto 19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39.8pt" to="465.3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" strokecolor="#6cc6c9" strokeweight="1.5pt">
                <v:stroke joinstyle="miter"/>
              </v:line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FA12645" wp14:editId="5445FEE8">
                <wp:simplePos x="0" y="0"/>
                <wp:positionH relativeFrom="column">
                  <wp:posOffset>1155065</wp:posOffset>
                </wp:positionH>
                <wp:positionV relativeFrom="paragraph">
                  <wp:posOffset>2566670</wp:posOffset>
                </wp:positionV>
                <wp:extent cx="2813050" cy="59690"/>
                <wp:effectExtent l="0" t="0" r="635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59690"/>
                          <a:chOff x="0" y="0"/>
                          <a:chExt cx="2813274" cy="60025"/>
                        </a:xfrm>
                      </wpg:grpSpPr>
                      <wps:wsp>
                        <wps:cNvPr id="199" name="Elipse 19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E85796" id="Grupo 201" o:spid="_x0000_s1026" style="position:absolute;margin-left:90.95pt;margin-top:202.1pt;width:221.5pt;height:4.7pt;z-index:251686912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">
                <v:oval id="Elipse 199" o:spid="_x0000_s1027" style="position:absolute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" fillcolor="#6cc6c9" stroked="f" strokeweight="1pt">
                  <v:stroke joinstyle="miter"/>
                </v:oval>
                <v:oval id="Elipse 200" o:spid="_x0000_s1028" style="position:absolute;left:27532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" fillcolor="#6cc6c9" stroked="f" strokeweight="1pt">
                  <v:stroke joinstyle="miter"/>
                </v:oval>
              </v:group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0DBF5" wp14:editId="6512F907">
                <wp:simplePos x="0" y="0"/>
                <wp:positionH relativeFrom="margin">
                  <wp:posOffset>1212215</wp:posOffset>
                </wp:positionH>
                <wp:positionV relativeFrom="paragraph">
                  <wp:posOffset>1514475</wp:posOffset>
                </wp:positionV>
                <wp:extent cx="32448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Default="00B6281A" w:rsidP="00B6281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Noemi Castro Alvarez</w:t>
                            </w:r>
                          </w:p>
                          <w:p w:rsidR="009B44FF" w:rsidRPr="00983BF1" w:rsidRDefault="009B44FF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TSU / TIC´s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0DBF5" id="_x0000_s1034" type="#_x0000_t202" style="position:absolute;margin-left:95.45pt;margin-top:119.25pt;width:25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" stroked="f">
                <v:textbox style="mso-fit-shape-to-text:t">
                  <w:txbxContent>
                    <w:p w:rsidR="009B44FF" w:rsidRDefault="00B6281A" w:rsidP="00B6281A">
                      <w:pPr>
                        <w:spacing w:after="0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Noemi Castro Alvarez</w:t>
                      </w:r>
                    </w:p>
                    <w:p w:rsidR="009B44FF" w:rsidRPr="00983BF1" w:rsidRDefault="009B44FF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TSU / TIC´s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3E87622" wp14:editId="2808C21B">
                <wp:simplePos x="0" y="0"/>
                <wp:positionH relativeFrom="column">
                  <wp:posOffset>-905774</wp:posOffset>
                </wp:positionH>
                <wp:positionV relativeFrom="paragraph">
                  <wp:posOffset>4796287</wp:posOffset>
                </wp:positionV>
                <wp:extent cx="7550785" cy="38719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7194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D82890" id="Group 3" o:spid="_x0000_s1026" style="position:absolute;margin-left:-71.3pt;margin-top:377.65pt;width:594.55pt;height:30.5pt;z-index:251676672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" fillcolor="#dadada" stroked="f" strokeweight="1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9B44FF" w:rsidRPr="0038564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30B51C8" wp14:editId="144D6CE8">
                <wp:simplePos x="0" y="0"/>
                <wp:positionH relativeFrom="column">
                  <wp:posOffset>2866773</wp:posOffset>
                </wp:positionH>
                <wp:positionV relativeFrom="paragraph">
                  <wp:posOffset>8020685</wp:posOffset>
                </wp:positionV>
                <wp:extent cx="220345" cy="480060"/>
                <wp:effectExtent l="0" t="0" r="27305" b="15240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92" name="Conector recto 292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cto 293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294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ipse 295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ipse 296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Elipse 297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6AC1F4" id="Grupo 291" o:spid="_x0000_s1026" style="position:absolute;margin-left:225.75pt;margin-top:631.55pt;width:17.35pt;height:37.8pt;z-index:251694080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">
                <v:line id="Conector recto 292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" strokecolor="#6cc6c9" strokeweight=".5pt">
                  <v:stroke joinstyle="miter"/>
                </v:line>
                <v:line id="Conector recto 293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" strokecolor="#6cc6c9" strokeweight=".5pt">
                  <v:stroke joinstyle="miter"/>
                </v:line>
                <v:line id="Conector recto 294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" strokecolor="#6cc6c9" strokeweight=".5pt">
                  <v:stroke joinstyle="miter"/>
                </v:line>
                <v:oval id="Elipse 295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" strokecolor="#6cc6c9" strokeweight="1pt">
                  <v:stroke joinstyle="miter"/>
                </v:oval>
                <v:oval id="Elipse 296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" strokecolor="#6cc6c9" strokeweight="1pt">
                  <v:stroke joinstyle="miter"/>
                </v:oval>
                <v:oval id="Elipse 297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E3F5DA" wp14:editId="135B6033">
                <wp:simplePos x="0" y="0"/>
                <wp:positionH relativeFrom="column">
                  <wp:posOffset>3237230</wp:posOffset>
                </wp:positionH>
                <wp:positionV relativeFrom="paragraph">
                  <wp:posOffset>5370195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678C1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22" o:spid="_x0000_s1026" type="#_x0000_t176" style="position:absolute;margin-left:254.9pt;margin-top:422.85pt;width:227.7pt;height:20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3863A41" wp14:editId="3F758C28">
                <wp:simplePos x="0" y="0"/>
                <wp:positionH relativeFrom="column">
                  <wp:posOffset>2868295</wp:posOffset>
                </wp:positionH>
                <wp:positionV relativeFrom="paragraph">
                  <wp:posOffset>5979160</wp:posOffset>
                </wp:positionV>
                <wp:extent cx="220345" cy="480060"/>
                <wp:effectExtent l="0" t="0" r="27305" b="152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09" name="Conector recto 209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Conector recto 211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ector recto 212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ipse 213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Elipse 214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Elipse 215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061804" id="Grupo 223" o:spid="_x0000_s1026" style="position:absolute;margin-left:225.85pt;margin-top:470.8pt;width:17.35pt;height:37.8pt;z-index:251688960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">
                <v:line id="Conector recto 209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" strokecolor="#6cc6c9" strokeweight=".5pt">
                  <v:stroke joinstyle="miter"/>
                </v:line>
                <v:line id="Conector recto 211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" strokecolor="#6cc6c9" strokeweight=".5pt">
                  <v:stroke joinstyle="miter"/>
                </v:line>
                <v:line id="Conector recto 212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" strokecolor="#6cc6c9" strokeweight=".5pt">
                  <v:stroke joinstyle="miter"/>
                </v:line>
                <v:oval id="Elipse 213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VOxAAAANwAAAAPAAAAZHJzL2Rvd25yZXYueG1sRI9BawIx&#10;FITvhf6H8Aq91awW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MW6FU7EAAAA3AAAAA8A&#10;AAAAAAAAAAAAAAAABwIAAGRycy9kb3ducmV2LnhtbFBLBQYAAAAAAwADALcAAAD4AgAAAAA=&#10;" strokecolor="#6cc6c9" strokeweight="1pt">
                  <v:stroke joinstyle="miter"/>
                </v:oval>
                <v:oval id="Elipse 214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406xAAAANwAAAAPAAAAZHJzL2Rvd25yZXYueG1sRI9BawIx&#10;FITvhf6H8Aq91axS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EpTjTrEAAAA3AAAAA8A&#10;AAAAAAAAAAAAAAAABwIAAGRycy9kb3ducmV2LnhtbFBLBQYAAAAAAwADALcAAAD4AgAAAAA=&#10;" strokecolor="#6cc6c9" strokeweight="1pt">
                  <v:stroke joinstyle="miter"/>
                </v:oval>
                <v:oval id="Elipse 215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ihxAAAANwAAAAPAAAAZHJzL2Rvd25yZXYueG1sRI9BawIx&#10;FITvhf6H8Aq91axCRV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CUfKKH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9B44FF"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1B8EAB62" wp14:editId="4B5181B4">
            <wp:simplePos x="0" y="0"/>
            <wp:positionH relativeFrom="margin">
              <wp:posOffset>2799080</wp:posOffset>
            </wp:positionH>
            <wp:positionV relativeFrom="paragraph">
              <wp:posOffset>2971053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4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E9AB96" wp14:editId="6F68611F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0E677D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/87k1eEAAAAMAQAADwAAAAAAAAAAAAAAAAAvBAAAZHJzL2Rvd25yZXYueG1sUEsFBgAAAAAEAAQA&#10;8wAAAD0FAAAAAA==&#10;" strokecolor="#6cc6c9" strokeweight=".5pt">
                <v:stroke joinstyle="miter"/>
              </v:line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62D4FB" wp14:editId="74915841">
                <wp:simplePos x="0" y="0"/>
                <wp:positionH relativeFrom="column">
                  <wp:posOffset>-442127</wp:posOffset>
                </wp:positionH>
                <wp:positionV relativeFrom="paragraph">
                  <wp:posOffset>2260879</wp:posOffset>
                </wp:positionV>
                <wp:extent cx="658167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67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F1F88A" id="Grupo 9" o:spid="_x0000_s1026" style="position:absolute;margin-left:-34.8pt;margin-top:178pt;width:518.25pt;height:22.2pt;z-index:251662336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" fillcolor="#4b7f83" stroked="f" strokeweight="1pt"/>
              </v:group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F3A2DD" wp14:editId="4BBBA577">
                <wp:simplePos x="0" y="0"/>
                <wp:positionH relativeFrom="margin">
                  <wp:posOffset>3411855</wp:posOffset>
                </wp:positionH>
                <wp:positionV relativeFrom="paragraph">
                  <wp:posOffset>4819650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0A5419" w:rsidRDefault="000A5419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F3A2DD" id="_x0000_s1035" type="#_x0000_t202" style="position:absolute;margin-left:268.65pt;margin-top:379.5pt;width:201.1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gIFwIAAAM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" filled="f" stroked="f">
                <v:textbox style="mso-fit-shape-to-text:t">
                  <w:txbxContent>
                    <w:p w:rsidR="009B44FF" w:rsidRPr="000A5419" w:rsidRDefault="000A5419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EXPERIENCIA LABORAL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7B45F" wp14:editId="205FA12A">
                <wp:simplePos x="0" y="0"/>
                <wp:positionH relativeFrom="column">
                  <wp:posOffset>3209813</wp:posOffset>
                </wp:positionH>
                <wp:positionV relativeFrom="paragraph">
                  <wp:posOffset>4869180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80246F" id="Rectángulo redondeado 22" o:spid="_x0000_s1026" style="position:absolute;margin-left:252.75pt;margin-top:383.4pt;width:235.35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CrzUC9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FA248" wp14:editId="4D818197">
                <wp:simplePos x="0" y="0"/>
                <wp:positionH relativeFrom="column">
                  <wp:posOffset>-514764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230F94D" id="Rectángulo redondeado 20" o:spid="_x0000_s1026" style="position:absolute;margin-left:-40.55pt;margin-top:383.55pt;width:235.35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ISWrM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9B44FF" w:rsidRPr="006F118F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556B19" wp14:editId="73FA97D6">
                <wp:simplePos x="0" y="0"/>
                <wp:positionH relativeFrom="margin">
                  <wp:posOffset>-567055</wp:posOffset>
                </wp:positionH>
                <wp:positionV relativeFrom="paragraph">
                  <wp:posOffset>3607435</wp:posOffset>
                </wp:positionV>
                <wp:extent cx="679831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0A5419" w:rsidP="000A5419">
                            <w:pP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Área de conocimiento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:</w:t>
                            </w:r>
                            <w:r w:rsidR="00B6281A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administración de proyectos mediante un análisis.</w:t>
                            </w:r>
                          </w:p>
                          <w:p w:rsidR="000A5419" w:rsidRPr="000A5419" w:rsidRDefault="000A5419" w:rsidP="000A5419">
                            <w:pP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Fortalezas personales: </w:t>
                            </w:r>
                            <w:r w:rsidR="0057677F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Analítico</w:t>
                            </w:r>
                            <w:r w:rsidR="00B6281A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, sociable, facilidad de palabra, metódico, disciplina, orden, capacidad de </w:t>
                            </w:r>
                            <w:r w:rsidR="0057677F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abstracción, meticuloso</w:t>
                            </w:r>
                            <w:r w:rsidR="00293CD5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, buena redacción, toma de decisiones, creativa, control y buen criterio.</w:t>
                            </w:r>
                          </w:p>
                          <w:p w:rsidR="009B44FF" w:rsidRDefault="000A5419" w:rsidP="000A5419"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Funciones realizadas: </w:t>
                            </w:r>
                            <w:r w:rsidR="00B6281A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Analista, diseñador</w:t>
                            </w: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, </w:t>
                            </w:r>
                            <w:r w:rsidR="00B6281A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documentador, </w:t>
                            </w: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programador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y téster</w:t>
                            </w: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6B19" id="_x0000_s1036" type="#_x0000_t202" style="position:absolute;margin-left:-44.65pt;margin-top:284.05pt;width:535.3pt;height:85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" filled="f" stroked="f">
                <v:textbox>
                  <w:txbxContent>
                    <w:p w:rsidR="000A5419" w:rsidRPr="000A5419" w:rsidRDefault="000A5419" w:rsidP="000A5419">
                      <w:pPr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Área de conocimiento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:</w:t>
                      </w:r>
                      <w:r w:rsidR="00B6281A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administración de proyectos mediante un análisis.</w:t>
                      </w:r>
                    </w:p>
                    <w:p w:rsidR="000A5419" w:rsidRPr="000A5419" w:rsidRDefault="000A5419" w:rsidP="000A5419">
                      <w:pPr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Fortalezas personales: </w:t>
                      </w:r>
                      <w:r w:rsidR="0057677F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Analítico</w:t>
                      </w:r>
                      <w:r w:rsidR="00B6281A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, sociable, facilidad de palabra, metódico, disciplina, orden, capacidad de </w:t>
                      </w:r>
                      <w:r w:rsidR="0057677F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abstracción, meticuloso</w:t>
                      </w:r>
                      <w:r w:rsidR="00293CD5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, buena redacción, toma de decisiones, creativa, control y buen criterio.</w:t>
                      </w:r>
                    </w:p>
                    <w:p w:rsidR="009B44FF" w:rsidRDefault="000A5419" w:rsidP="000A5419"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Funciones realizadas: </w:t>
                      </w:r>
                      <w:r w:rsidR="00B6281A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Analista, diseñador</w:t>
                      </w: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, </w:t>
                      </w:r>
                      <w:r w:rsidR="00B6281A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documentador, </w:t>
                      </w: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programador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y téster</w:t>
                      </w: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9FF363" wp14:editId="66490689">
                <wp:simplePos x="0" y="0"/>
                <wp:positionH relativeFrom="margin">
                  <wp:posOffset>1681701</wp:posOffset>
                </wp:positionH>
                <wp:positionV relativeFrom="paragraph">
                  <wp:posOffset>3220085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0A5419" w:rsidRDefault="000A5419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EXTRACTO PROFECIONAL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9FF363" id="_x0000_s1037" type="#_x0000_t202" style="position:absolute;margin-left:132.4pt;margin-top:253.55pt;width:18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" filled="f" stroked="f">
                <v:textbox style="mso-fit-shape-to-text:t">
                  <w:txbxContent>
                    <w:p w:rsidR="009B44FF" w:rsidRPr="000A5419" w:rsidRDefault="000A5419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EXTRACTO PROFECIONAL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CB36D" wp14:editId="22CC2787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7C615F" id="Rectángulo 11" o:spid="_x0000_s1026" style="position:absolute;margin-left:.25pt;margin-top:249.9pt;width:594.55pt;height:30.7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LR+QXfcAAAACQEAAA8AAABkcnMvZG93&#10;bnJldi54bWxMj8tOwzAQRfdI/IM1SOyokwJRk8apCiISS/r4ADeZxhF+RBmnDX/PdAXL0bm6c265&#10;mZ0VFxypD15BukhAoG9C2/tOwfFQP61AUNS+1TZ4VPCDBJvq/q7URRuufoeXfewEl3gqtAIT41BI&#10;SY1Bp2kRBvTMzmF0OvI5drId9ZXLnZXLJMmk073nD0YP+G6w+d5PToGrw/Q8vH1ua5vQzpgP+jpY&#10;UurxYd6uQUSc418YbvqsDhU7ncLkWxJWwSvnFLzkOQ+44XSVZyBODLJ0CbIq5f8F1S8A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tH5Bd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9B44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53219" wp14:editId="012FAA93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E43ADB" id="Rectángulo 16" o:spid="_x0000_s1026" style="position:absolute;margin-left:.25pt;margin-top:371.85pt;width:594.55pt;height:6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AAPizp3AAAAAkBAAAPAAAAZHJzL2Rvd25y&#10;ZXYueG1sTI/BTsMwEETvSPyDtUjcqFNK0xLiVAURiSNt+QA3XuIIex1lnTb8Pe6JHmdnNPO23Eze&#10;iRMO3AVSMJ9lIJCaYDpqFXwd6oc1CI6ajHaBUMEvMmyq25tSFyacaYenfWxFKiEutAIbY19IyY1F&#10;r3kWeqTkfYfB65jk0Eoz6HMq904+Zlkuve4oLVjd45vF5mc/egW+DuOif/3Y1i7jnbXv/HlwrNT9&#10;3bR9ARFxiv9huOAndKgS0zGMZFg4BcuUU7B6WqxAXOz5+jkHcUynZZ6DrEp5/UH1Bw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AA+LOn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</w:p>
    <w:p w:rsidR="009B44FF" w:rsidRDefault="009B44FF">
      <w:pPr>
        <w:sectPr w:rsidR="009B44FF" w:rsidSect="008A4E01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0A5419" w:rsidRDefault="000A5419" w:rsidP="000A5419"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8E6ECED" wp14:editId="6E1BFCB6">
                <wp:simplePos x="0" y="0"/>
                <wp:positionH relativeFrom="page">
                  <wp:posOffset>9525</wp:posOffset>
                </wp:positionH>
                <wp:positionV relativeFrom="paragraph">
                  <wp:posOffset>-5715</wp:posOffset>
                </wp:positionV>
                <wp:extent cx="7550785" cy="386715"/>
                <wp:effectExtent l="0" t="0" r="0" b="0"/>
                <wp:wrapNone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51DA25" id="Group 3" o:spid="_x0000_s1026" style="position:absolute;margin-left:.75pt;margin-top:-.45pt;width:594.55pt;height:30.45pt;z-index:251781120;mso-position-horizontal-relative:page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">
                <v:rect id="Rectángulo 5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" fillcolor="#dadada" stroked="f" strokeweight="1pt"/>
                <v:rect id="Rectángulo 30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2BAD04C" wp14:editId="13D5C8F5">
                <wp:simplePos x="0" y="0"/>
                <wp:positionH relativeFrom="margin">
                  <wp:posOffset>3324225</wp:posOffset>
                </wp:positionH>
                <wp:positionV relativeFrom="paragraph">
                  <wp:posOffset>6796</wp:posOffset>
                </wp:positionV>
                <wp:extent cx="2553970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92D" w:rsidRPr="000A5419" w:rsidRDefault="0020092D" w:rsidP="0020092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EXPERIENCIA LABORAL </w:t>
                            </w:r>
                          </w:p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BAD04C" id="_x0000_s1038" type="#_x0000_t202" style="position:absolute;margin-left:261.75pt;margin-top:.55pt;width:201.1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" filled="f" stroked="f">
                <v:textbox style="mso-fit-shape-to-text:t">
                  <w:txbxContent>
                    <w:p w:rsidR="0020092D" w:rsidRPr="000A5419" w:rsidRDefault="0020092D" w:rsidP="0020092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EXPERIENCIA LABORAL </w:t>
                      </w:r>
                    </w:p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8B0E36" wp14:editId="70ACF1B9">
                <wp:simplePos x="0" y="0"/>
                <wp:positionH relativeFrom="margin">
                  <wp:posOffset>2846705</wp:posOffset>
                </wp:positionH>
                <wp:positionV relativeFrom="paragraph">
                  <wp:posOffset>123825</wp:posOffset>
                </wp:positionV>
                <wp:extent cx="3810" cy="4110355"/>
                <wp:effectExtent l="0" t="0" r="34290" b="2349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110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FB72D1" id="Conector recto 3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5pt,9.75pt" to="224.4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" strokecolor="#6cc6c9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5C24AAE" wp14:editId="79B7D471">
                <wp:simplePos x="0" y="0"/>
                <wp:positionH relativeFrom="margin">
                  <wp:posOffset>-409575</wp:posOffset>
                </wp:positionH>
                <wp:positionV relativeFrom="paragraph">
                  <wp:posOffset>0</wp:posOffset>
                </wp:positionV>
                <wp:extent cx="2553970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92D" w:rsidRPr="000A5419" w:rsidRDefault="0020092D" w:rsidP="0020092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EXPERIENCIA LABORAL </w:t>
                            </w:r>
                          </w:p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C24AAE" id="_x0000_s1039" type="#_x0000_t202" style="position:absolute;margin-left:-32.25pt;margin-top:0;width:201.1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" filled="f" stroked="f">
                <v:textbox style="mso-fit-shape-to-text:t">
                  <w:txbxContent>
                    <w:p w:rsidR="0020092D" w:rsidRPr="000A5419" w:rsidRDefault="0020092D" w:rsidP="0020092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EXPERIENCIA LABORAL </w:t>
                      </w:r>
                    </w:p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5419" w:rsidRPr="009B44FF" w:rsidRDefault="007E12A2" w:rsidP="000A5419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D60AE8E" wp14:editId="51152BD1">
                <wp:simplePos x="0" y="0"/>
                <wp:positionH relativeFrom="margin">
                  <wp:posOffset>3429318</wp:posOffset>
                </wp:positionH>
                <wp:positionV relativeFrom="paragraph">
                  <wp:posOffset>229870</wp:posOffset>
                </wp:positionV>
                <wp:extent cx="2590800" cy="1404620"/>
                <wp:effectExtent l="0" t="0" r="0" b="0"/>
                <wp:wrapSquare wrapText="bothSides"/>
                <wp:docPr id="3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Pr="00953C4A" w:rsidRDefault="007E12A2" w:rsidP="007E12A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Desde marzo </w:t>
                            </w:r>
                            <w:r w:rsidRPr="005A3F78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2018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hasta abril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60AE8E" id="_x0000_s1040" type="#_x0000_t202" style="position:absolute;margin-left:270.05pt;margin-top:18.1pt;width:204pt;height:110.6pt;z-index:251804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" filled="f" stroked="f">
                <v:textbox style="mso-fit-shape-to-text:t">
                  <w:txbxContent>
                    <w:p w:rsidR="007E12A2" w:rsidRPr="00953C4A" w:rsidRDefault="007E12A2" w:rsidP="007E12A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Desde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marzo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Pr="005A3F78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2018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hasta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abril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F8B0AC" wp14:editId="109E975F">
                <wp:simplePos x="0" y="0"/>
                <wp:positionH relativeFrom="column">
                  <wp:posOffset>3267027</wp:posOffset>
                </wp:positionH>
                <wp:positionV relativeFrom="paragraph">
                  <wp:posOffset>237490</wp:posOffset>
                </wp:positionV>
                <wp:extent cx="2891790" cy="485775"/>
                <wp:effectExtent l="0" t="0" r="3810" b="9525"/>
                <wp:wrapNone/>
                <wp:docPr id="336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48577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71236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22" o:spid="_x0000_s1026" type="#_x0000_t176" style="position:absolute;margin-left:257.25pt;margin-top:18.7pt;width:227.7pt;height:38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" fillcolor="#6cc6c9" stroked="f" strokeweight="0">
                <v:stroke joinstyle="round" endcap="round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913A31D" wp14:editId="1165743E">
                <wp:simplePos x="0" y="0"/>
                <wp:positionH relativeFrom="margin">
                  <wp:posOffset>-352425</wp:posOffset>
                </wp:positionH>
                <wp:positionV relativeFrom="paragraph">
                  <wp:posOffset>220345</wp:posOffset>
                </wp:positionV>
                <wp:extent cx="2590800" cy="140462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Pr="00953C4A" w:rsidRDefault="007E12A2" w:rsidP="007E12A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Desde diciembre </w:t>
                            </w:r>
                            <w:r w:rsidRPr="005A3F78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2018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hasta febrero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13A31D" id="_x0000_s1041" type="#_x0000_t202" style="position:absolute;margin-left:-27.75pt;margin-top:17.35pt;width:204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" filled="f" stroked="f">
                <v:textbox style="mso-fit-shape-to-text:t">
                  <w:txbxContent>
                    <w:p w:rsidR="007E12A2" w:rsidRPr="00953C4A" w:rsidRDefault="007E12A2" w:rsidP="007E12A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Desde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diciembre </w:t>
                      </w:r>
                      <w:r w:rsidRPr="005A3F78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2018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hasta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febrero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E82E4F" wp14:editId="01456ABD">
                <wp:simplePos x="0" y="0"/>
                <wp:positionH relativeFrom="column">
                  <wp:posOffset>-476250</wp:posOffset>
                </wp:positionH>
                <wp:positionV relativeFrom="paragraph">
                  <wp:posOffset>238125</wp:posOffset>
                </wp:positionV>
                <wp:extent cx="2891790" cy="485775"/>
                <wp:effectExtent l="0" t="0" r="3810" b="9525"/>
                <wp:wrapNone/>
                <wp:docPr id="331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48577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1F041A" id="Proceso alternativo 222" o:spid="_x0000_s1026" type="#_x0000_t176" style="position:absolute;margin-left:-37.5pt;margin-top:18.75pt;width:227.7pt;height:38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" fillcolor="#6cc6c9" stroked="f" strokeweight="0">
                <v:stroke joinstyle="round" endcap="round"/>
              </v:shape>
            </w:pict>
          </mc:Fallback>
        </mc:AlternateContent>
      </w:r>
    </w:p>
    <w:p w:rsidR="000A5419" w:rsidRDefault="007E12A2" w:rsidP="000A5419">
      <w:pPr>
        <w:tabs>
          <w:tab w:val="left" w:pos="1935"/>
        </w:tabs>
      </w:pPr>
      <w:r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0D0AFAF" wp14:editId="20F0B224">
                <wp:simplePos x="0" y="0"/>
                <wp:positionH relativeFrom="margin">
                  <wp:posOffset>-733425</wp:posOffset>
                </wp:positionH>
                <wp:positionV relativeFrom="paragraph">
                  <wp:posOffset>447675</wp:posOffset>
                </wp:positionV>
                <wp:extent cx="3343275" cy="1323975"/>
                <wp:effectExtent l="0" t="0" r="0" b="0"/>
                <wp:wrapSquare wrapText="bothSides"/>
                <wp:docPr id="3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Default="007E12A2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Puestos en la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Empresa</w:t>
                            </w: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E12A2" w:rsidRPr="000A5419" w:rsidRDefault="007E12A2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MAVER</w:t>
                            </w:r>
                          </w:p>
                          <w:p w:rsidR="007E12A2" w:rsidRPr="000A5419" w:rsidRDefault="007E12A2" w:rsidP="007E12A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Desarrollador de proyectos, realizar las actividades relevantes para crear un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sitio web</w:t>
                            </w: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E12A2" w:rsidRPr="00953C4A" w:rsidRDefault="007E12A2" w:rsidP="007E12A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Define el código fuente del sitio web asegurándose de su correcta funcionalidad</w:t>
                            </w: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D0AFAF" id="_x0000_s1042" type="#_x0000_t202" style="position:absolute;margin-left:-57.75pt;margin-top:35.25pt;width:263.25pt;height:104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" filled="f" stroked="f">
                <v:textbox>
                  <w:txbxContent>
                    <w:p w:rsidR="007E12A2" w:rsidRDefault="007E12A2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Puestos en la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Empresa</w:t>
                      </w: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.</w:t>
                      </w:r>
                    </w:p>
                    <w:p w:rsidR="007E12A2" w:rsidRPr="000A5419" w:rsidRDefault="007E12A2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MAVER</w:t>
                      </w:r>
                    </w:p>
                    <w:p w:rsidR="007E12A2" w:rsidRPr="000A5419" w:rsidRDefault="007E12A2" w:rsidP="007E12A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Desarrollador de proyectos, realizar las actividades relevantes para crear un 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sitio web</w:t>
                      </w: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  <w:p w:rsidR="007E12A2" w:rsidRPr="00953C4A" w:rsidRDefault="007E12A2" w:rsidP="007E12A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Define el código fuente del sitio web asegurándose de su correcta funcionalidad</w:t>
                      </w: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55C43F9" wp14:editId="0FA85E75">
                <wp:simplePos x="0" y="0"/>
                <wp:positionH relativeFrom="margin">
                  <wp:posOffset>3009900</wp:posOffset>
                </wp:positionH>
                <wp:positionV relativeFrom="paragraph">
                  <wp:posOffset>482600</wp:posOffset>
                </wp:positionV>
                <wp:extent cx="3343275" cy="1666875"/>
                <wp:effectExtent l="0" t="0" r="0" b="0"/>
                <wp:wrapSquare wrapText="bothSides"/>
                <wp:docPr id="4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Default="007E12A2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Puestos en la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Empresa</w:t>
                            </w: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E12A2" w:rsidRPr="000A5419" w:rsidRDefault="007E12A2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SOYATO</w:t>
                            </w:r>
                          </w:p>
                          <w:p w:rsidR="007E12A2" w:rsidRDefault="00631888" w:rsidP="007E12A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Analista del proyecto y documentación de todo el proceso evaluando costos, recursos materiales. </w:t>
                            </w:r>
                          </w:p>
                          <w:p w:rsidR="00631888" w:rsidRPr="00953C4A" w:rsidRDefault="00631888" w:rsidP="007E12A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Por medio de la planificación adecuada el proyecto </w:t>
                            </w:r>
                            <w:r w:rsidR="0057677F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cumplió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con el objetiv</w:t>
                            </w:r>
                            <w:r w:rsidR="00BB5EB0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43F9" id="_x0000_s1043" type="#_x0000_t202" style="position:absolute;margin-left:237pt;margin-top:38pt;width:263.25pt;height:131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" filled="f" stroked="f">
                <v:textbox>
                  <w:txbxContent>
                    <w:p w:rsidR="007E12A2" w:rsidRDefault="007E12A2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Puestos en la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Empresa</w:t>
                      </w: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.</w:t>
                      </w:r>
                    </w:p>
                    <w:p w:rsidR="007E12A2" w:rsidRPr="000A5419" w:rsidRDefault="007E12A2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SOYATO</w:t>
                      </w:r>
                    </w:p>
                    <w:p w:rsidR="007E12A2" w:rsidRDefault="00631888" w:rsidP="007E12A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Analista del proyecto y documentación de todo el proceso evaluando costos, recursos materiales. </w:t>
                      </w:r>
                    </w:p>
                    <w:p w:rsidR="00631888" w:rsidRPr="00953C4A" w:rsidRDefault="00631888" w:rsidP="007E12A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Por medio de la planificación adecuada el proyecto </w:t>
                      </w:r>
                      <w:r w:rsidR="0057677F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cumplió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con el objetiv</w:t>
                      </w:r>
                      <w:r w:rsidR="00BB5EB0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12A2" w:rsidRDefault="007E12A2" w:rsidP="007E12A2">
      <w:pPr>
        <w:tabs>
          <w:tab w:val="left" w:pos="1935"/>
        </w:tabs>
      </w:pPr>
    </w:p>
    <w:p w:rsidR="007E12A2" w:rsidRDefault="007E12A2" w:rsidP="000A5419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4F44C3" wp14:editId="170DC45C">
                <wp:simplePos x="0" y="0"/>
                <wp:positionH relativeFrom="margin">
                  <wp:posOffset>3076575</wp:posOffset>
                </wp:positionH>
                <wp:positionV relativeFrom="paragraph">
                  <wp:posOffset>250190</wp:posOffset>
                </wp:positionV>
                <wp:extent cx="3105150" cy="1362075"/>
                <wp:effectExtent l="0" t="0" r="0" b="9525"/>
                <wp:wrapNone/>
                <wp:docPr id="405" name="Rectá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6207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40E0CA" id="Rectángulo 405" o:spid="_x0000_s1026" style="position:absolute;margin-left:242.25pt;margin-top:19.7pt;width:244.5pt;height:107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" fillcolor="#dadada" stroked="f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D32426" wp14:editId="2A1EB812">
                <wp:simplePos x="0" y="0"/>
                <wp:positionH relativeFrom="margin">
                  <wp:posOffset>-552450</wp:posOffset>
                </wp:positionH>
                <wp:positionV relativeFrom="paragraph">
                  <wp:posOffset>286385</wp:posOffset>
                </wp:positionV>
                <wp:extent cx="3105150" cy="1362075"/>
                <wp:effectExtent l="0" t="0" r="0" b="9525"/>
                <wp:wrapNone/>
                <wp:docPr id="335" name="Rectá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6207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39D7AC" id="Rectángulo 335" o:spid="_x0000_s1026" style="position:absolute;margin-left:-43.5pt;margin-top:22.55pt;width:244.5pt;height:107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" fillcolor="#dadada" stroked="f" strokeweight="1pt">
                <w10:wrap anchorx="margin"/>
              </v:rect>
            </w:pict>
          </mc:Fallback>
        </mc:AlternateContent>
      </w:r>
    </w:p>
    <w:p w:rsidR="007E12A2" w:rsidRPr="009B44FF" w:rsidRDefault="007E12A2" w:rsidP="000A5419">
      <w:r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FD656B7" wp14:editId="2CC97051">
                <wp:simplePos x="0" y="0"/>
                <wp:positionH relativeFrom="page">
                  <wp:posOffset>4038600</wp:posOffset>
                </wp:positionH>
                <wp:positionV relativeFrom="paragraph">
                  <wp:posOffset>88265</wp:posOffset>
                </wp:positionV>
                <wp:extent cx="3019425" cy="1247775"/>
                <wp:effectExtent l="0" t="0" r="0" b="0"/>
                <wp:wrapSquare wrapText="bothSides"/>
                <wp:docPr id="4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Pr="00653052" w:rsidRDefault="007E12A2" w:rsidP="007E12A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7E12A2" w:rsidRPr="00653052" w:rsidRDefault="0057677F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Creación</w:t>
                            </w:r>
                            <w:r w:rsidR="00BB5EB0"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 xml:space="preserve"> de una aplicación we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b</w:t>
                            </w:r>
                            <w:r w:rsidR="00BB5EB0"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 xml:space="preserve"> con la empresa Soyato el cual puede seguir desarrollándose.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Con la</w:t>
                            </w:r>
                            <w:r w:rsidR="00BB5EB0"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 xml:space="preserve"> buena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planeación</w:t>
                            </w:r>
                            <w:r w:rsidR="00BB5EB0"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 xml:space="preserve"> entregamos el proyecto en el tiempo acordado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56B7" id="_x0000_s1044" type="#_x0000_t202" style="position:absolute;margin-left:318pt;margin-top:6.95pt;width:237.75pt;height:9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" filled="f" stroked="f">
                <v:textbox>
                  <w:txbxContent>
                    <w:p w:rsidR="007E12A2" w:rsidRPr="00653052" w:rsidRDefault="007E12A2" w:rsidP="007E12A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7E12A2" w:rsidRPr="00653052" w:rsidRDefault="0057677F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>Creación</w:t>
                      </w:r>
                      <w:r w:rsidR="00BB5EB0">
                        <w:rPr>
                          <w:rFonts w:ascii="Century Gothic" w:hAnsi="Century Gothic"/>
                          <w:i/>
                          <w:color w:val="4C4C4C"/>
                        </w:rPr>
                        <w:t xml:space="preserve"> de una aplicación we</w:t>
                      </w:r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>b</w:t>
                      </w:r>
                      <w:r w:rsidR="00BB5EB0">
                        <w:rPr>
                          <w:rFonts w:ascii="Century Gothic" w:hAnsi="Century Gothic"/>
                          <w:i/>
                          <w:color w:val="4C4C4C"/>
                        </w:rPr>
                        <w:t xml:space="preserve"> con la empresa Soyato el cual puede seguir desarrollándose. </w:t>
                      </w:r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>Con la</w:t>
                      </w:r>
                      <w:r w:rsidR="00BB5EB0">
                        <w:rPr>
                          <w:rFonts w:ascii="Century Gothic" w:hAnsi="Century Gothic"/>
                          <w:i/>
                          <w:color w:val="4C4C4C"/>
                        </w:rPr>
                        <w:t xml:space="preserve"> buena </w:t>
                      </w:r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>planeación</w:t>
                      </w:r>
                      <w:r w:rsidR="00BB5EB0">
                        <w:rPr>
                          <w:rFonts w:ascii="Century Gothic" w:hAnsi="Century Gothic"/>
                          <w:i/>
                          <w:color w:val="4C4C4C"/>
                        </w:rPr>
                        <w:t xml:space="preserve"> entregamos el proyecto en el tiempo acordado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1FE19CB" wp14:editId="6C307D0D">
                <wp:simplePos x="0" y="0"/>
                <wp:positionH relativeFrom="page">
                  <wp:posOffset>371475</wp:posOffset>
                </wp:positionH>
                <wp:positionV relativeFrom="paragraph">
                  <wp:posOffset>130175</wp:posOffset>
                </wp:positionV>
                <wp:extent cx="3019425" cy="124777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Pr="00653052" w:rsidRDefault="007E12A2" w:rsidP="007E12A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7E12A2" w:rsidRPr="00653052" w:rsidRDefault="0057677F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Creación</w:t>
                            </w:r>
                            <w:r w:rsidR="0023507E"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 xml:space="preserve"> de proyecto sin embargo no se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llegó</w:t>
                            </w:r>
                            <w:r w:rsidR="0023507E"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 xml:space="preserve"> a su finalización por cuestiones de la institución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académica</w:t>
                            </w:r>
                            <w:r w:rsidR="0023507E"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19CB" id="_x0000_s1045" type="#_x0000_t202" style="position:absolute;margin-left:29.25pt;margin-top:10.25pt;width:237.75pt;height:98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" filled="f" stroked="f">
                <v:textbox>
                  <w:txbxContent>
                    <w:p w:rsidR="007E12A2" w:rsidRPr="00653052" w:rsidRDefault="007E12A2" w:rsidP="007E12A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7E12A2" w:rsidRPr="00653052" w:rsidRDefault="0057677F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>Creación</w:t>
                      </w:r>
                      <w:r w:rsidR="0023507E">
                        <w:rPr>
                          <w:rFonts w:ascii="Century Gothic" w:hAnsi="Century Gothic"/>
                          <w:i/>
                          <w:color w:val="4C4C4C"/>
                        </w:rPr>
                        <w:t xml:space="preserve"> de proyecto sin embargo no se </w:t>
                      </w:r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>llegó</w:t>
                      </w:r>
                      <w:r w:rsidR="0023507E">
                        <w:rPr>
                          <w:rFonts w:ascii="Century Gothic" w:hAnsi="Century Gothic"/>
                          <w:i/>
                          <w:color w:val="4C4C4C"/>
                        </w:rPr>
                        <w:t xml:space="preserve"> a su finalización por cuestiones de la institución </w:t>
                      </w:r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>académica</w:t>
                      </w:r>
                      <w:r w:rsidR="0023507E">
                        <w:rPr>
                          <w:rFonts w:ascii="Century Gothic" w:hAnsi="Century Gothic"/>
                          <w:i/>
                          <w:color w:val="4C4C4C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A5419" w:rsidRPr="009B44FF" w:rsidRDefault="000A5419" w:rsidP="000A5419"/>
    <w:p w:rsidR="000A5419" w:rsidRDefault="000A5419" w:rsidP="000A5419"/>
    <w:p w:rsidR="007E12A2" w:rsidRDefault="007E12A2" w:rsidP="000A5419"/>
    <w:p w:rsidR="007E12A2" w:rsidRPr="009B44FF" w:rsidRDefault="007E12A2" w:rsidP="000A5419"/>
    <w:p w:rsidR="000A5419" w:rsidRDefault="000A5419" w:rsidP="000A5419">
      <w:pPr>
        <w:tabs>
          <w:tab w:val="left" w:pos="1935"/>
        </w:tabs>
      </w:pPr>
    </w:p>
    <w:p w:rsidR="000A5419" w:rsidRDefault="000A5419" w:rsidP="000A5419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8E6ECED" wp14:editId="6E1BFCB6">
                <wp:simplePos x="0" y="0"/>
                <wp:positionH relativeFrom="page">
                  <wp:posOffset>9525</wp:posOffset>
                </wp:positionH>
                <wp:positionV relativeFrom="paragraph">
                  <wp:posOffset>-5715</wp:posOffset>
                </wp:positionV>
                <wp:extent cx="7550785" cy="386715"/>
                <wp:effectExtent l="0" t="0" r="0" b="0"/>
                <wp:wrapNone/>
                <wp:docPr id="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363138" id="Group 3" o:spid="_x0000_s1026" style="position:absolute;margin-left:.75pt;margin-top:-.45pt;width:594.55pt;height:30.45pt;z-index:251750400;mso-position-horizontal-relative:page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">
                <v:rect id="Rectángulo 14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" fillcolor="#dadada" stroked="f" strokeweight="1pt"/>
                <v:rect id="Rectángulo 18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2BAD04C" wp14:editId="13D5C8F5">
                <wp:simplePos x="0" y="0"/>
                <wp:positionH relativeFrom="margin">
                  <wp:posOffset>3324225</wp:posOffset>
                </wp:positionH>
                <wp:positionV relativeFrom="paragraph">
                  <wp:posOffset>6796</wp:posOffset>
                </wp:positionV>
                <wp:extent cx="2553970" cy="1404620"/>
                <wp:effectExtent l="0" t="0" r="0" b="0"/>
                <wp:wrapSquare wrapText="bothSides"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20092D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HABILIDADES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BAD04C" id="_x0000_s1046" type="#_x0000_t202" style="position:absolute;margin-left:261.75pt;margin-top:.55pt;width:201.1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" filled="f" stroked="f">
                <v:textbox style="mso-fit-shape-to-text:t">
                  <w:txbxContent>
                    <w:p w:rsidR="000A5419" w:rsidRPr="000A5419" w:rsidRDefault="0020092D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HABILIDADES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8B0E36" wp14:editId="70ACF1B9">
                <wp:simplePos x="0" y="0"/>
                <wp:positionH relativeFrom="margin">
                  <wp:posOffset>2846705</wp:posOffset>
                </wp:positionH>
                <wp:positionV relativeFrom="paragraph">
                  <wp:posOffset>123825</wp:posOffset>
                </wp:positionV>
                <wp:extent cx="3810" cy="4110355"/>
                <wp:effectExtent l="0" t="0" r="34290" b="2349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110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E43057" id="Conector recto 2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5pt,9.75pt" to="224.4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" strokecolor="#6cc6c9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5C24AAE" wp14:editId="79B7D471">
                <wp:simplePos x="0" y="0"/>
                <wp:positionH relativeFrom="margin">
                  <wp:posOffset>-409575</wp:posOffset>
                </wp:positionH>
                <wp:positionV relativeFrom="paragraph">
                  <wp:posOffset>0</wp:posOffset>
                </wp:positionV>
                <wp:extent cx="2553970" cy="140462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20092D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HABILIDADES DE OFICINA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C24AAE" id="_x0000_s1047" type="#_x0000_t202" style="position:absolute;margin-left:-32.25pt;margin-top:0;width:201.1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" filled="f" stroked="f">
                <v:textbox style="mso-fit-shape-to-text:t">
                  <w:txbxContent>
                    <w:p w:rsidR="000A5419" w:rsidRPr="000A5419" w:rsidRDefault="0020092D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HABILIDADES DE OFICINA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5419" w:rsidRPr="009B44FF" w:rsidRDefault="000A5419" w:rsidP="000A5419"/>
    <w:p w:rsidR="000A5419" w:rsidRPr="009B44FF" w:rsidRDefault="000A5419" w:rsidP="000A5419">
      <w:r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C5DEE16" wp14:editId="5A837F5B">
                <wp:simplePos x="0" y="0"/>
                <wp:positionH relativeFrom="margin">
                  <wp:posOffset>810895</wp:posOffset>
                </wp:positionH>
                <wp:positionV relativeFrom="paragraph">
                  <wp:posOffset>160655</wp:posOffset>
                </wp:positionV>
                <wp:extent cx="1828800" cy="314960"/>
                <wp:effectExtent l="0" t="0" r="0" b="0"/>
                <wp:wrapSquare wrapText="bothSides"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C860D3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5DEE16" id="_x0000_s1048" type="#_x0000_t202" style="position:absolute;margin-left:63.85pt;margin-top:12.65pt;width:2in;height:24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" filled="f" stroked="f">
                <v:textbox>
                  <w:txbxContent>
                    <w:p w:rsidR="000A5419" w:rsidRPr="00C860D3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5419" w:rsidRPr="009B44FF" w:rsidRDefault="000A5419" w:rsidP="000A5419">
      <w:r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1B9BD33" wp14:editId="4D9BF9A9">
                <wp:simplePos x="0" y="0"/>
                <wp:positionH relativeFrom="margin">
                  <wp:posOffset>4487545</wp:posOffset>
                </wp:positionH>
                <wp:positionV relativeFrom="paragraph">
                  <wp:posOffset>17145</wp:posOffset>
                </wp:positionV>
                <wp:extent cx="1828800" cy="314960"/>
                <wp:effectExtent l="0" t="0" r="0" b="0"/>
                <wp:wrapSquare wrapText="bothSides"/>
                <wp:docPr id="3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C860D3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B9BD33" id="_x0000_s1049" type="#_x0000_t202" style="position:absolute;margin-left:353.35pt;margin-top:1.35pt;width:2in;height:24.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" filled="f" stroked="f">
                <v:textbox>
                  <w:txbxContent>
                    <w:p w:rsidR="000A5419" w:rsidRPr="00C860D3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3C5A1B5" wp14:editId="7FD9A160">
                <wp:simplePos x="0" y="0"/>
                <wp:positionH relativeFrom="margin">
                  <wp:posOffset>2886075</wp:posOffset>
                </wp:positionH>
                <wp:positionV relativeFrom="paragraph">
                  <wp:posOffset>48260</wp:posOffset>
                </wp:positionV>
                <wp:extent cx="1438275" cy="295275"/>
                <wp:effectExtent l="0" t="0" r="0" b="0"/>
                <wp:wrapSquare wrapText="bothSides"/>
                <wp:docPr id="3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  <w:t xml:space="preserve">Diseño Gráfico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C5A1B5" id="_x0000_s1050" type="#_x0000_t202" style="position:absolute;margin-left:227.25pt;margin-top:3.8pt;width:113.25pt;height:23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" filled="f" stroked="f">
                <v:textbox>
                  <w:txbxContent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  <w:t xml:space="preserve">Diseño Gráfico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B10CD32" wp14:editId="2E9CD19B">
                <wp:simplePos x="0" y="0"/>
                <wp:positionH relativeFrom="column">
                  <wp:posOffset>4733925</wp:posOffset>
                </wp:positionH>
                <wp:positionV relativeFrom="paragraph">
                  <wp:posOffset>779145</wp:posOffset>
                </wp:positionV>
                <wp:extent cx="1125220" cy="150495"/>
                <wp:effectExtent l="19050" t="19050" r="17780" b="20955"/>
                <wp:wrapNone/>
                <wp:docPr id="355" name="Grupo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56" name="Elipse 356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Elipse 357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Elipse 358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Elipse 359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Elipse 360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29990A" id="Grupo 355" o:spid="_x0000_s1026" style="position:absolute;margin-left:372.75pt;margin-top:61.35pt;width:88.6pt;height:11.85pt;z-index:25176780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">
                <v:oval id="Elipse 356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" filled="f" strokecolor="#2e74b5 [2404]" strokeweight="2.25pt">
                  <v:stroke joinstyle="miter"/>
                </v:oval>
                <v:oval id="Elipse 357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" filled="f" strokecolor="#2e74b5 [2404]" strokeweight="2.25pt">
                  <v:stroke joinstyle="miter"/>
                </v:oval>
                <v:oval id="Elipse 358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" filled="f" strokecolor="#2e74b5 [2404]" strokeweight="2.25pt">
                  <v:stroke joinstyle="miter"/>
                </v:oval>
                <v:oval id="Elipse 359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" filled="f" strokecolor="#2e74b5 [2404]" strokeweight="2.25pt">
                  <v:stroke joinstyle="miter"/>
                </v:oval>
                <v:oval id="Elipse 360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121E400" wp14:editId="1C34B2C9">
                <wp:simplePos x="0" y="0"/>
                <wp:positionH relativeFrom="column">
                  <wp:posOffset>4733925</wp:posOffset>
                </wp:positionH>
                <wp:positionV relativeFrom="paragraph">
                  <wp:posOffset>474980</wp:posOffset>
                </wp:positionV>
                <wp:extent cx="1125220" cy="150495"/>
                <wp:effectExtent l="19050" t="19050" r="17780" b="20955"/>
                <wp:wrapNone/>
                <wp:docPr id="349" name="Grupo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50" name="Elipse 35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Elipse 351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Elipse 352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ipse 353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ipse 354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7AF03A" id="Grupo 349" o:spid="_x0000_s1026" style="position:absolute;margin-left:372.75pt;margin-top:37.4pt;width:88.6pt;height:11.85pt;z-index:251766784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">
                <v:oval id="Elipse 350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" filled="f" strokecolor="#2e74b5 [2404]" strokeweight="2.25pt">
                  <v:stroke joinstyle="miter"/>
                </v:oval>
                <v:oval id="Elipse 351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" filled="f" strokecolor="#2e74b5 [2404]" strokeweight="2.25pt">
                  <v:stroke joinstyle="miter"/>
                </v:oval>
                <v:oval id="Elipse 352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" fillcolor="#9cc2e5 [1940]" strokecolor="#2e74b5 [2404]" strokeweight="2.25pt">
                  <v:stroke joinstyle="miter"/>
                </v:oval>
                <v:oval id="Elipse 353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" fillcolor="#9cc2e5 [1940]" strokecolor="#2e74b5 [2404]" strokeweight="2.25pt">
                  <v:stroke joinstyle="miter"/>
                </v:oval>
                <v:oval id="Elipse 354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CBB9A3E" wp14:editId="34191278">
                <wp:simplePos x="0" y="0"/>
                <wp:positionH relativeFrom="column">
                  <wp:posOffset>4604385</wp:posOffset>
                </wp:positionH>
                <wp:positionV relativeFrom="paragraph">
                  <wp:posOffset>246380</wp:posOffset>
                </wp:positionV>
                <wp:extent cx="1417320" cy="45085"/>
                <wp:effectExtent l="0" t="0" r="11430" b="31115"/>
                <wp:wrapNone/>
                <wp:docPr id="340" name="Grupo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45085"/>
                          <a:chOff x="-10480" y="0"/>
                          <a:chExt cx="1417534" cy="133350"/>
                        </a:xfrm>
                      </wpg:grpSpPr>
                      <wps:wsp>
                        <wps:cNvPr id="341" name="Conector recto 341"/>
                        <wps:cNvCnPr/>
                        <wps:spPr>
                          <a:xfrm>
                            <a:off x="-1048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22593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46203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69876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Conector recto 345"/>
                        <wps:cNvCnPr/>
                        <wps:spPr>
                          <a:xfrm>
                            <a:off x="93486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Conector recto 346"/>
                        <wps:cNvCnPr/>
                        <wps:spPr>
                          <a:xfrm>
                            <a:off x="117095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Conector recto 347"/>
                        <wps:cNvCnPr/>
                        <wps:spPr>
                          <a:xfrm>
                            <a:off x="140705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F6A526E" id="Grupo 340" o:spid="_x0000_s1026" style="position:absolute;margin-left:362.55pt;margin-top:19.4pt;width:111.6pt;height:3.55pt;z-index:251764736;mso-width-relative:margin;mso-height-relative:margin" coordorigin="-104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">
                <v:line id="Conector recto 341" o:spid="_x0000_s1027" style="position:absolute;visibility:visible;mso-wrap-style:square" from="-104,0" to="-10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" strokecolor="#4b7f83" strokeweight=".5pt">
                  <v:stroke joinstyle="miter"/>
                </v:line>
                <v:line id="Conector recto 342" o:spid="_x0000_s1028" style="position:absolute;visibility:visible;mso-wrap-style:square" from="2259,0" to="225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" strokecolor="#4b7f83" strokeweight=".5pt">
                  <v:stroke joinstyle="miter"/>
                </v:line>
                <v:line id="Conector recto 343" o:spid="_x0000_s1029" style="position:absolute;visibility:visible;mso-wrap-style:square" from="4620,0" to="462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" strokecolor="#4b7f83" strokeweight=".5pt">
                  <v:stroke joinstyle="miter"/>
                </v:line>
                <v:line id="Conector recto 344" o:spid="_x0000_s1030" style="position:absolute;visibility:visible;mso-wrap-style:square" from="6987,0" to="6987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" strokecolor="#4b7f83" strokeweight=".5pt">
                  <v:stroke joinstyle="miter"/>
                </v:line>
                <v:line id="Conector recto 345" o:spid="_x0000_s1031" style="position:absolute;visibility:visible;mso-wrap-style:square" from="9348,0" to="9348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" strokecolor="#4b7f83" strokeweight=".5pt">
                  <v:stroke joinstyle="miter"/>
                </v:line>
                <v:line id="Conector recto 346" o:spid="_x0000_s1032" style="position:absolute;visibility:visible;mso-wrap-style:square" from="11709,0" to="1170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" strokecolor="#4b7f83" strokeweight=".5pt">
                  <v:stroke joinstyle="miter"/>
                </v:line>
                <v:line id="Conector recto 347" o:spid="_x0000_s1033" style="position:absolute;visibility:visible;mso-wrap-style:square" from="14070,0" to="1407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" strokecolor="#4b7f83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0E6462F" wp14:editId="5D1F4294">
                <wp:simplePos x="0" y="0"/>
                <wp:positionH relativeFrom="column">
                  <wp:posOffset>4733925</wp:posOffset>
                </wp:positionH>
                <wp:positionV relativeFrom="paragraph">
                  <wp:posOffset>1339850</wp:posOffset>
                </wp:positionV>
                <wp:extent cx="1125220" cy="150495"/>
                <wp:effectExtent l="19050" t="19050" r="17780" b="20955"/>
                <wp:wrapNone/>
                <wp:docPr id="361" name="Grupo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62" name="Elipse 362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Elipse 363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Elipse 364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Elipse 365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Elipse 366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E59F21" id="Grupo 361" o:spid="_x0000_s1026" style="position:absolute;margin-left:372.75pt;margin-top:105.5pt;width:88.6pt;height:11.85pt;z-index:25176985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">
                <v:oval id="Elipse 362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" filled="f" strokecolor="#2e74b5 [2404]" strokeweight="2.25pt">
                  <v:stroke joinstyle="miter"/>
                </v:oval>
                <v:oval id="Elipse 363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" filled="f" strokecolor="#2e74b5 [2404]" strokeweight="2.25pt">
                  <v:stroke joinstyle="miter"/>
                </v:oval>
                <v:oval id="Elipse 364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" filled="f" strokecolor="#2e74b5 [2404]" strokeweight="2.25pt">
                  <v:stroke joinstyle="miter"/>
                </v:oval>
                <v:oval id="Elipse 365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" filled="f" strokecolor="#2e74b5 [2404]" strokeweight="2.25pt">
                  <v:stroke joinstyle="miter"/>
                </v:oval>
                <v:oval id="Elipse 366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34A08E0" wp14:editId="1A433C70">
                <wp:simplePos x="0" y="0"/>
                <wp:positionH relativeFrom="column">
                  <wp:posOffset>4733925</wp:posOffset>
                </wp:positionH>
                <wp:positionV relativeFrom="paragraph">
                  <wp:posOffset>1073785</wp:posOffset>
                </wp:positionV>
                <wp:extent cx="1125220" cy="150495"/>
                <wp:effectExtent l="19050" t="19050" r="17780" b="20955"/>
                <wp:wrapNone/>
                <wp:docPr id="367" name="Grupo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68" name="Elipse 368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Elipse 369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Elipse 370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Elipse 371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Elipse 372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3BDA0F" id="Grupo 367" o:spid="_x0000_s1026" style="position:absolute;margin-left:372.75pt;margin-top:84.55pt;width:88.6pt;height:11.85pt;z-index:25176883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">
                <v:oval id="Elipse 368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" filled="f" strokecolor="#2e74b5 [2404]" strokeweight="2.25pt">
                  <v:stroke joinstyle="miter"/>
                </v:oval>
                <v:oval id="Elipse 369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" filled="f" strokecolor="#2e74b5 [2404]" strokeweight="2.25pt">
                  <v:stroke joinstyle="miter"/>
                </v:oval>
                <v:oval id="Elipse 370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" filled="f" strokecolor="#2e74b5 [2404]" strokeweight="2.25pt">
                  <v:stroke joinstyle="miter"/>
                </v:oval>
                <v:oval id="Elipse 371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" filled="f" strokecolor="#2e74b5 [2404]" strokeweight="2.25pt">
                  <v:stroke joinstyle="miter"/>
                </v:oval>
                <v:oval id="Elipse 372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  <w:r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20725DF8" wp14:editId="5E8BBF4B">
                <wp:simplePos x="0" y="0"/>
                <wp:positionH relativeFrom="margin">
                  <wp:posOffset>-675005</wp:posOffset>
                </wp:positionH>
                <wp:positionV relativeFrom="paragraph">
                  <wp:posOffset>208280</wp:posOffset>
                </wp:positionV>
                <wp:extent cx="1230630" cy="1296035"/>
                <wp:effectExtent l="0" t="0" r="0" b="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29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Inglés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Word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Excel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Power point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953C4A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725DF8" id="_x0000_s1051" type="#_x0000_t202" style="position:absolute;margin-left:-53.15pt;margin-top:16.4pt;width:96.9pt;height:102.0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" filled="f" stroked="f">
                <v:textbox>
                  <w:txbxContent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Inglés</w:t>
                      </w:r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Word</w:t>
                      </w:r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Excel</w:t>
                      </w:r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Power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point</w:t>
                      </w:r>
                      <w:proofErr w:type="spellEnd"/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953C4A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2369609" wp14:editId="73269F6C">
                <wp:simplePos x="0" y="0"/>
                <wp:positionH relativeFrom="column">
                  <wp:posOffset>927735</wp:posOffset>
                </wp:positionH>
                <wp:positionV relativeFrom="paragraph">
                  <wp:posOffset>113665</wp:posOffset>
                </wp:positionV>
                <wp:extent cx="1417320" cy="45085"/>
                <wp:effectExtent l="0" t="0" r="11430" b="31115"/>
                <wp:wrapNone/>
                <wp:docPr id="310" name="Grupo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45085"/>
                          <a:chOff x="-10480" y="0"/>
                          <a:chExt cx="1417534" cy="133350"/>
                        </a:xfrm>
                      </wpg:grpSpPr>
                      <wps:wsp>
                        <wps:cNvPr id="303" name="Conector recto 303"/>
                        <wps:cNvCnPr/>
                        <wps:spPr>
                          <a:xfrm>
                            <a:off x="-1048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recto 304"/>
                        <wps:cNvCnPr/>
                        <wps:spPr>
                          <a:xfrm>
                            <a:off x="22593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onector recto 305"/>
                        <wps:cNvCnPr/>
                        <wps:spPr>
                          <a:xfrm>
                            <a:off x="46203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Conector recto 306"/>
                        <wps:cNvCnPr/>
                        <wps:spPr>
                          <a:xfrm>
                            <a:off x="69876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onector recto 307"/>
                        <wps:cNvCnPr/>
                        <wps:spPr>
                          <a:xfrm>
                            <a:off x="93486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Conector recto 308"/>
                        <wps:cNvCnPr/>
                        <wps:spPr>
                          <a:xfrm>
                            <a:off x="117095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onector recto 309"/>
                        <wps:cNvCnPr/>
                        <wps:spPr>
                          <a:xfrm>
                            <a:off x="140705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0BF3C9" id="Grupo 310" o:spid="_x0000_s1026" style="position:absolute;margin-left:73.05pt;margin-top:8.95pt;width:111.6pt;height:3.55pt;z-index:251755520;mso-width-relative:margin;mso-height-relative:margin" coordorigin="-104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">
                <v:line id="Conector recto 303" o:spid="_x0000_s1027" style="position:absolute;visibility:visible;mso-wrap-style:square" from="-104,0" to="-10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" strokecolor="#4b7f83" strokeweight=".5pt">
                  <v:stroke joinstyle="miter"/>
                </v:line>
                <v:line id="Conector recto 304" o:spid="_x0000_s1028" style="position:absolute;visibility:visible;mso-wrap-style:square" from="2259,0" to="225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" strokecolor="#4b7f83" strokeweight=".5pt">
                  <v:stroke joinstyle="miter"/>
                </v:line>
                <v:line id="Conector recto 305" o:spid="_x0000_s1029" style="position:absolute;visibility:visible;mso-wrap-style:square" from="4620,0" to="462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" strokecolor="#4b7f83" strokeweight=".5pt">
                  <v:stroke joinstyle="miter"/>
                </v:line>
                <v:line id="Conector recto 306" o:spid="_x0000_s1030" style="position:absolute;visibility:visible;mso-wrap-style:square" from="6987,0" to="6987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" strokecolor="#4b7f83" strokeweight=".5pt">
                  <v:stroke joinstyle="miter"/>
                </v:line>
                <v:line id="Conector recto 307" o:spid="_x0000_s1031" style="position:absolute;visibility:visible;mso-wrap-style:square" from="9348,0" to="9348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" strokecolor="#4b7f83" strokeweight=".5pt">
                  <v:stroke joinstyle="miter"/>
                </v:line>
                <v:line id="Conector recto 308" o:spid="_x0000_s1032" style="position:absolute;visibility:visible;mso-wrap-style:square" from="11709,0" to="1170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" strokecolor="#4b7f83" strokeweight=".5pt">
                  <v:stroke joinstyle="miter"/>
                </v:line>
                <v:line id="Conector recto 309" o:spid="_x0000_s1033" style="position:absolute;visibility:visible;mso-wrap-style:square" from="14070,0" to="1407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" strokecolor="#4b7f83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BEEF5E" wp14:editId="56F1A9CF">
                <wp:simplePos x="0" y="0"/>
                <wp:positionH relativeFrom="column">
                  <wp:posOffset>923925</wp:posOffset>
                </wp:positionH>
                <wp:positionV relativeFrom="paragraph">
                  <wp:posOffset>151765</wp:posOffset>
                </wp:positionV>
                <wp:extent cx="1417834" cy="0"/>
                <wp:effectExtent l="0" t="0" r="30480" b="1905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83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941E07" id="Conector recto 30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1.95pt" to="184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" strokecolor="#4b7f83" strokeweight=".5pt">
                <v:stroke joinstyle="miter"/>
              </v:line>
            </w:pict>
          </mc:Fallback>
        </mc:AlternateContent>
      </w:r>
    </w:p>
    <w:p w:rsidR="000A5419" w:rsidRPr="009B44FF" w:rsidRDefault="0035401F" w:rsidP="000A5419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113627A" wp14:editId="2FB5998B">
                <wp:simplePos x="0" y="0"/>
                <wp:positionH relativeFrom="column">
                  <wp:posOffset>1057275</wp:posOffset>
                </wp:positionH>
                <wp:positionV relativeFrom="paragraph">
                  <wp:posOffset>59704</wp:posOffset>
                </wp:positionV>
                <wp:extent cx="1125220" cy="150495"/>
                <wp:effectExtent l="19050" t="19050" r="17780" b="20955"/>
                <wp:wrapNone/>
                <wp:docPr id="286" name="Grupo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87" name="Elipse 28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Elipse 19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ipse 19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ipse 19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Elipse 19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02EDA" id="Grupo 286" o:spid="_x0000_s1026" style="position:absolute;margin-left:83.25pt;margin-top:4.7pt;width:88.6pt;height:11.85pt;z-index:251760640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">
                <v:oval id="Elipse 287" o:spid="_x0000_s1027" style="position:absolute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PQ98YA&#10;AADcAAAADwAAAGRycy9kb3ducmV2LnhtbESPQWsCMRSE7wX/Q3gFbzXbgFa2Rimi2EoPduult+fm&#10;uVm6eVk26br++0Yo9DjMzDfMYjW4RvTUhdqzhsdJBoK49KbmSsPxc/swBxEissHGM2m4UoDVcnS3&#10;wNz4C39QX8RKJAiHHDXYGNtcylBachgmviVO3tl3DmOSXSVNh5cEd41UWTaTDmtOCxZbWlsqv4sf&#10;pyH7elPvm9PBzI5yP1V2e1X9rtB6fD+8PIOINMT/8F/71WhQ8ye4nU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PQ98YAAADcAAAADwAAAAAAAAAAAAAAAACYAgAAZHJz&#10;L2Rvd25yZXYueG1sUEsFBgAAAAAEAAQA9QAAAIsDAAAAAA==&#10;" filled="f" strokecolor="#2e74b5 [2404]" strokeweight="2.25pt">
                  <v:stroke joinstyle="miter"/>
                </v:oval>
                <v:oval id="Elipse 192" o:spid="_x0000_s1028" style="position:absolute;left:2411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iEzsQA&#10;AADcAAAADwAAAGRycy9kb3ducmV2LnhtbERPTWsCMRC9F/wPYYTeNGug0m6NUkSxlR5066W36Wa6&#10;WbqZLJt0Xf99Iwi9zeN9zmI1uEb01IXas4bZNANBXHpTc6Xh9LGdPIIIEdlg45k0XCjAajm6W2Bu&#10;/JmP1BexEimEQ44abIxtLmUoLTkMU98SJ+7bdw5jgl0lTYfnFO4aqbJsLh3WnBostrS2VP4Uv05D&#10;9vmm3jdfBzM/yf2DstuL6neF1vfj4eUZRKQh/otv7leT5j8puD6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IhM7EAAAA3AAAAA8AAAAAAAAAAAAAAAAAmAIAAGRycy9k&#10;b3ducmV2LnhtbFBLBQYAAAAABAAEAPUAAACJAwAAAAA=&#10;" filled="f" strokecolor="#2e74b5 [2404]" strokeweight="2.25pt">
                  <v:stroke joinstyle="miter"/>
                </v:oval>
                <v:oval id="Elipse 193" o:spid="_x0000_s1029" style="position:absolute;left:4923;width:1505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hVcQA&#10;AADcAAAADwAAAGRycy9kb3ducmV2LnhtbERPTWvCQBC9F/wPywi91Y0plRpdpYhiWzzU6MXbmB2z&#10;odnZkF1j/PfdQqG3ebzPmS97W4uOWl85VjAeJSCIC6crLhUcD5unVxA+IGusHZOCO3lYLgYPc8y0&#10;u/GeujyUIoawz1CBCaHJpPSFIYt+5BriyF1cazFE2JZSt3iL4baWaZJMpMWKY4PBhlaGiu/8ahUk&#10;p490tz5/6clRfr6kZnNPu22u1OOwf5uBCNSHf/Gf+13H+dNn+H0mXi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EIVXEAAAA3AAAAA8AAAAAAAAAAAAAAAAAmAIAAGRycy9k&#10;b3ducmV2LnhtbFBLBQYAAAAABAAEAPUAAACJAwAAAAA=&#10;" filled="f" strokecolor="#2e74b5 [2404]" strokeweight="2.25pt">
                  <v:stroke joinstyle="miter"/>
                </v:oval>
                <v:oval id="Elipse 194" o:spid="_x0000_s1030" style="position:absolute;left:7335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IcQA&#10;AADcAAAADwAAAGRycy9kb3ducmV2LnhtbERPTWvCQBC9F/wPywi91Y2hlRpdpYhiWzzU6MXbmB2z&#10;odnZkF1j/PfdQqG3ebzPmS97W4uOWl85VjAeJSCIC6crLhUcD5unVxA+IGusHZOCO3lYLgYPc8y0&#10;u/GeujyUIoawz1CBCaHJpPSFIYt+5BriyF1cazFE2JZSt3iL4baWaZJMpMWKY4PBhlaGiu/8ahUk&#10;p490tz5/6clRfr6kZnNPu22u1OOwf5uBCNSHf/Gf+13H+dNn+H0mXi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uSHEAAAA3AAAAA8AAAAAAAAAAAAAAAAAmAIAAGRycy9k&#10;b3ducmV2LnhtbFBLBQYAAAAABAAEAPUAAACJAwAAAAA=&#10;" filled="f" strokecolor="#2e74b5 [2404]" strokeweight="2.25pt">
                  <v:stroke joinstyle="miter"/>
                </v:oval>
                <v:oval id="Elipse 195" o:spid="_x0000_s1031" style="position:absolute;left:9746;width:1508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EcusMA&#10;AADcAAAADwAAAGRycy9kb3ducmV2LnhtbERPTWvCQBC9F/wPywi96aYBpUZXKaXSVnrQ6MXbmB2z&#10;wexsyG5j/PddQehtHu9zFqve1qKj1leOFbyMExDEhdMVlwoO+/XoFYQPyBprx6TgRh5Wy8HTAjPt&#10;rryjLg+liCHsM1RgQmgyKX1hyKIfu4Y4cmfXWgwRtqXULV5juK1lmiRTabHi2GCwoXdDxSX/tQqS&#10;43f683Ha6ulBbiapWd/S7jNX6nnYv81BBOrDv/jh/tJx/mwC9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EcusMAAADcAAAADwAAAAAAAAAAAAAAAACYAgAAZHJzL2Rv&#10;d25yZXYueG1sUEsFBgAAAAAEAAQA9QAAAIgDAAAAAA==&#10;" filled="f" strokecolor="#2e74b5 [2404]" strokeweight="2.25pt">
                  <v:stroke joinstyle="miter"/>
                </v:oval>
              </v:group>
            </w:pict>
          </mc:Fallback>
        </mc:AlternateContent>
      </w:r>
      <w:r w:rsidR="000A5419"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100C610A" wp14:editId="45F37341">
                <wp:simplePos x="0" y="0"/>
                <wp:positionH relativeFrom="margin">
                  <wp:posOffset>3000375</wp:posOffset>
                </wp:positionH>
                <wp:positionV relativeFrom="paragraph">
                  <wp:posOffset>57785</wp:posOffset>
                </wp:positionV>
                <wp:extent cx="1676400" cy="1524000"/>
                <wp:effectExtent l="0" t="0" r="0" b="0"/>
                <wp:wrapNone/>
                <wp:docPr id="3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 w:rsidRPr="002B241B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Adobe premiere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A</w:t>
                            </w:r>
                            <w:r w:rsidRPr="002B241B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dobe fireworks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Adobe director:</w:t>
                            </w:r>
                          </w:p>
                          <w:p w:rsidR="000A5419" w:rsidRDefault="00C474F6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Corel Draw</w:t>
                            </w:r>
                            <w:r w:rsidR="000A5419"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474F6" w:rsidRPr="00BB0535" w:rsidRDefault="00C474F6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</w:p>
                          <w:p w:rsidR="000A5419" w:rsidRPr="00953C4A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610A" id="_x0000_s1052" type="#_x0000_t202" style="position:absolute;margin-left:236.25pt;margin-top:4.55pt;width:132pt;height:120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" filled="f" stroked="f">
                <v:textbox>
                  <w:txbxContent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 w:rsidRPr="002B241B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Adobe premiere</w:t>
                      </w:r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A</w:t>
                      </w:r>
                      <w:r w:rsidRPr="002B241B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dobe fireworks</w:t>
                      </w:r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Adobe director:</w:t>
                      </w:r>
                    </w:p>
                    <w:p w:rsidR="000A5419" w:rsidRDefault="00C474F6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Corel Draw</w:t>
                      </w:r>
                      <w:r w:rsidR="000A5419"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C474F6" w:rsidRPr="00BB0535" w:rsidRDefault="00C474F6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</w:p>
                    <w:p w:rsidR="000A5419" w:rsidRPr="00953C4A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41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996E6A" wp14:editId="442D9E44">
                <wp:simplePos x="0" y="0"/>
                <wp:positionH relativeFrom="column">
                  <wp:posOffset>4610100</wp:posOffset>
                </wp:positionH>
                <wp:positionV relativeFrom="paragraph">
                  <wp:posOffset>5715</wp:posOffset>
                </wp:positionV>
                <wp:extent cx="1417834" cy="0"/>
                <wp:effectExtent l="0" t="0" r="0" b="0"/>
                <wp:wrapNone/>
                <wp:docPr id="348" name="Conector rec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83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89564" id="Conector recto 34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.45pt" to="474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" strokecolor="#4b7f83" strokeweight=".5pt">
                <v:stroke joinstyle="miter"/>
              </v:line>
            </w:pict>
          </mc:Fallback>
        </mc:AlternateContent>
      </w:r>
    </w:p>
    <w:p w:rsidR="000A5419" w:rsidRDefault="000A5419" w:rsidP="000A5419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5DE4900" wp14:editId="0BA34178">
                <wp:simplePos x="0" y="0"/>
                <wp:positionH relativeFrom="column">
                  <wp:posOffset>1057275</wp:posOffset>
                </wp:positionH>
                <wp:positionV relativeFrom="paragraph">
                  <wp:posOffset>75565</wp:posOffset>
                </wp:positionV>
                <wp:extent cx="1125220" cy="150495"/>
                <wp:effectExtent l="19050" t="19050" r="17780" b="20955"/>
                <wp:wrapNone/>
                <wp:docPr id="273" name="Grupo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74" name="Elipse 274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Elipse 275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Elipse 276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Elipse 277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Elipse 278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CC9FEC" id="Grupo 273" o:spid="_x0000_s1026" style="position:absolute;margin-left:83.25pt;margin-top:5.95pt;width:88.6pt;height:11.85pt;z-index:25175859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">
                <v:oval id="Elipse 274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" filled="f" strokecolor="#2e74b5 [2404]" strokeweight="2.25pt">
                  <v:stroke joinstyle="miter"/>
                </v:oval>
                <v:oval id="Elipse 275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" filled="f" strokecolor="#2e74b5 [2404]" strokeweight="2.25pt">
                  <v:stroke joinstyle="miter"/>
                </v:oval>
                <v:oval id="Elipse 276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" filled="f" strokecolor="#2e74b5 [2404]" strokeweight="2.25pt">
                  <v:stroke joinstyle="miter"/>
                </v:oval>
                <v:oval id="Elipse 277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" filled="f" strokecolor="#2e74b5 [2404]" strokeweight="2.25pt">
                  <v:stroke joinstyle="miter"/>
                </v:oval>
                <v:oval id="Elipse 278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pt-BR" w:eastAsia="pt-BR"/>
        </w:rPr>
        <w:t>0</w:t>
      </w:r>
    </w:p>
    <w:p w:rsidR="000A5419" w:rsidRDefault="0035401F" w:rsidP="000A5419">
      <w:pPr>
        <w:tabs>
          <w:tab w:val="left" w:pos="1935"/>
        </w:tabs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51D74AA" wp14:editId="76116F0D">
                <wp:simplePos x="0" y="0"/>
                <wp:positionH relativeFrom="column">
                  <wp:posOffset>1064179</wp:posOffset>
                </wp:positionH>
                <wp:positionV relativeFrom="paragraph">
                  <wp:posOffset>89466</wp:posOffset>
                </wp:positionV>
                <wp:extent cx="1125220" cy="150495"/>
                <wp:effectExtent l="19050" t="19050" r="17780" b="20955"/>
                <wp:wrapNone/>
                <wp:docPr id="272" name="Grupo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67" name="Elipse 26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Elipse 268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Elipse 269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Elipse 270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Elipse 271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C9542" id="Grupo 272" o:spid="_x0000_s1026" style="position:absolute;margin-left:83.8pt;margin-top:7.05pt;width:88.6pt;height:11.85pt;z-index:25175756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">
                <v:oval id="Elipse 267" o:spid="_x0000_s1027" style="position:absolute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82DcYA&#10;AADcAAAADwAAAGRycy9kb3ducmV2LnhtbESPQUvDQBSE74L/YXmCt3bjglHSbkuRlqp40NhLb6/Z&#10;12xo9m3Irmn6712h4HGYmW+Y+XJ0rRioD41nDQ/TDARx5U3DtYbd92byDCJEZIOtZ9JwoQDLxe3N&#10;HAvjz/xFQxlrkSAcCtRgY+wKKUNlyWGY+o44eUffO4xJ9rU0PZ4T3LVSZVkuHTacFix29GKpOpU/&#10;TkO2f1Mf68OnyXfy/VHZzUUN21Lr+7txNQMRaYz/4Wv71WhQ+RP8nU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82DcYAAADcAAAADwAAAAAAAAAAAAAAAACYAgAAZHJz&#10;L2Rvd25yZXYueG1sUEsFBgAAAAAEAAQA9QAAAIsDAAAAAA==&#10;" filled="f" strokecolor="#2e74b5 [2404]" strokeweight="2.25pt">
                  <v:stroke joinstyle="miter"/>
                </v:oval>
                <v:oval id="Elipse 268" o:spid="_x0000_s1028" style="position:absolute;left:2411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if8IA&#10;AADcAAAADwAAAGRycy9kb3ducmV2LnhtbERPz2vCMBS+D/Y/hDfwNlMDFqlGGTLZFA+u8+LtrXlr&#10;ypqX0mS1/vfmMNjx4/u92oyuFQP1ofGsYTbNQBBX3jRcazh/7p4XIEJENth6Jg03CrBZPz6ssDD+&#10;yh80lLEWKYRDgRpsjF0hZagsOQxT3xEn7tv3DmOCfS1Nj9cU7lqpsiyXDhtODRY72lqqfspfpyG7&#10;7NXx9etk8rM8zJXd3dTwVmo9eRpfliAijfFf/Od+NxpUntamM+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0KJ/wgAAANwAAAAPAAAAAAAAAAAAAAAAAJgCAABkcnMvZG93&#10;bnJldi54bWxQSwUGAAAAAAQABAD1AAAAhwMAAAAA&#10;" filled="f" strokecolor="#2e74b5 [2404]" strokeweight="2.25pt">
                  <v:stroke joinstyle="miter"/>
                </v:oval>
                <v:oval id="Elipse 269" o:spid="_x0000_s1029" style="position:absolute;left:4923;width:1505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wH5MYA&#10;AADcAAAADwAAAGRycy9kb3ducmV2LnhtbESPQUvDQBSE74L/YXmCt3bjgkHTbkuRlqp40NhLb6/Z&#10;12xo9m3Irmn6712h4HGYmW+Y+XJ0rRioD41nDQ/TDARx5U3DtYbd92byBCJEZIOtZ9JwoQDLxe3N&#10;HAvjz/xFQxlrkSAcCtRgY+wKKUNlyWGY+o44eUffO4xJ9rU0PZ4T3LVSZVkuHTacFix29GKpOpU/&#10;TkO2f1Mf68OnyXfy/VHZzUUN21Lr+7txNQMRaYz/4Wv71WhQ+TP8nU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wH5MYAAADcAAAADwAAAAAAAAAAAAAAAACYAgAAZHJz&#10;L2Rvd25yZXYueG1sUEsFBgAAAAAEAAQA9QAAAIsDAAAAAA==&#10;" filled="f" strokecolor="#2e74b5 [2404]" strokeweight="2.25pt">
                  <v:stroke joinstyle="miter"/>
                </v:oval>
                <v:oval id="Elipse 270" o:spid="_x0000_s1030" style="position:absolute;left:7335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4pMMA&#10;AADcAAAADwAAAGRycy9kb3ducmV2LnhtbERPz2vCMBS+D/wfwhN2m+kCulGNMkRxGx5c9eLt2bw1&#10;Zc1LabJa//vlIOz48f1erAbXiJ66UHvW8DzJQBCX3tRcaTgdt0+vIEJENth4Jg03CrBajh4WmBt/&#10;5S/qi1iJFMIhRw02xjaXMpSWHIaJb4kT9+07hzHBrpKmw2sKd41UWTaTDmtODRZbWlsqf4pfpyE7&#10;f6j95nIws5P8nCq7val+V2j9OB7e5iAiDfFffHe/Gw3qJc1PZ9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84pMMAAADcAAAADwAAAAAAAAAAAAAAAACYAgAAZHJzL2Rv&#10;d25yZXYueG1sUEsFBgAAAAAEAAQA9QAAAIgDAAAAAA==&#10;" filled="f" strokecolor="#2e74b5 [2404]" strokeweight="2.25pt">
                  <v:stroke joinstyle="miter"/>
                </v:oval>
                <v:oval id="Elipse 271" o:spid="_x0000_s1031" style="position:absolute;left:9746;width:1508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dP8YA&#10;AADcAAAADwAAAGRycy9kb3ducmV2LnhtbESPQWsCMRSE74X+h/AKvdWsgdqyGqUUxVZ6sKsXb8/N&#10;c7O4eVk26br++0Yo9DjMzDfMbDG4RvTUhdqzhvEoA0FcelNzpWG/Wz29gggR2WDjmTRcKcBifn83&#10;w9z4C39TX8RKJAiHHDXYGNtcylBachhGviVO3sl3DmOSXSVNh5cEd41UWTaRDmtOCxZberdUnosf&#10;pyE7fKqv5XFrJnu5eVZ2dVX9utD68WF4m4KINMT/8F/7w2hQL2O4nU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OdP8YAAADcAAAADwAAAAAAAAAAAAAAAACYAgAAZHJz&#10;L2Rvd25yZXYueG1sUEsFBgAAAAAEAAQA9QAAAIsDAAAAAA==&#10;" filled="f" strokecolor="#2e74b5 [2404]" strokeweight="2.25pt">
                  <v:stroke joinstyle="miter"/>
                </v:oval>
              </v:group>
            </w:pict>
          </mc:Fallback>
        </mc:AlternateContent>
      </w:r>
      <w:r w:rsidR="000A5419">
        <w:tab/>
      </w:r>
    </w:p>
    <w:p w:rsidR="000A5419" w:rsidRDefault="0035401F" w:rsidP="000A5419">
      <w:pPr>
        <w:tabs>
          <w:tab w:val="left" w:pos="1935"/>
        </w:tabs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4D03E50" wp14:editId="23F37495">
                <wp:simplePos x="0" y="0"/>
                <wp:positionH relativeFrom="column">
                  <wp:posOffset>1082179</wp:posOffset>
                </wp:positionH>
                <wp:positionV relativeFrom="paragraph">
                  <wp:posOffset>47044</wp:posOffset>
                </wp:positionV>
                <wp:extent cx="1125220" cy="150495"/>
                <wp:effectExtent l="19050" t="19050" r="17780" b="20955"/>
                <wp:wrapNone/>
                <wp:docPr id="279" name="Grupo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80" name="Elipse 28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Elipse 28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Elipse 28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3FEE2" id="Grupo 279" o:spid="_x0000_s1026" style="position:absolute;margin-left:85.2pt;margin-top:3.7pt;width:88.6pt;height:11.85pt;z-index:25175961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">
                <v:oval id="Elipse 280" o:spid="_x0000_s1027" style="position:absolute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pIg8IA&#10;AADcAAAADwAAAGRycy9kb3ducmV2LnhtbERPz2vCMBS+D/wfwhO8zdSAItUoQ5Tp2GFWL7u9NW9N&#10;sXkpTVbrf78cBjt+fL/X28E1oqcu1J41zKYZCOLSm5orDdfL4XkJIkRkg41n0vCgANvN6GmNufF3&#10;PlNfxEqkEA45arAxtrmUobTkMEx9S5y4b985jAl2lTQd3lO4a6TKsoV0WHNqsNjSzlJ5K36chuzz&#10;pN73Xx9mcZVvc2UPD9W/FlpPxsPLCkSkIf6L/9xHo0Et0/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kiDwgAAANwAAAAPAAAAAAAAAAAAAAAAAJgCAABkcnMvZG93&#10;bnJldi54bWxQSwUGAAAAAAQABAD1AAAAhwMAAAAA&#10;" filled="f" strokecolor="#2e74b5 [2404]" strokeweight="2.25pt">
                  <v:stroke joinstyle="miter"/>
                </v:oval>
                <v:oval id="Elipse 282" o:spid="_x0000_s1028" style="position:absolute;left:2411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zb8UA&#10;AADcAAAADwAAAGRycy9kb3ducmV2LnhtbESPQWsCMRSE7wX/Q3hCbzVroCJbo0hR2oqHduvF23Pz&#10;3CzdvCybdF3/vREKPQ4z8w2zWA2uET11ofasYTrJQBCX3tRcaTh8b5/mIEJENth4Jg1XCrBajh4W&#10;mBt/4S/qi1iJBOGQowYbY5tLGUpLDsPEt8TJO/vOYUyyq6Tp8JLgrpEqy2bSYc1pwWJLr5bKn+LX&#10;aciOH2q/OX2a2UHunpXdXlX/Vmj9OB7WLyAiDfE//Nd+NxrUXMH9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HNvxQAAANwAAAAPAAAAAAAAAAAAAAAAAJgCAABkcnMv&#10;ZG93bnJldi54bWxQSwUGAAAAAAQABAD1AAAAigMAAAAA&#10;" filled="f" strokecolor="#2e74b5 [2404]" strokeweight="2.25pt">
                  <v:stroke joinstyle="miter"/>
                </v:oval>
                <v:oval id="Elipse 283" o:spid="_x0000_s1029" style="position:absolute;left:4923;width:1505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jW9MYA&#10;AADcAAAADwAAAGRycy9kb3ducmV2LnhtbESPQWsCMRSE7wX/Q3gFbzXbSEW2RilSaSse7NZLb8/N&#10;c7N087Js0nX990Yo9DjMzDfMYjW4RvTUhdqzhsdJBoK49KbmSsPha/MwBxEissHGM2m4UIDVcnS3&#10;wNz4M39SX8RKJAiHHDXYGNtcylBachgmviVO3sl3DmOSXSVNh+cEd41UWTaTDmtOCxZbWlsqf4pf&#10;pyH7/lC71+PezA5y+6Ts5qL6t0Lr8f3w8gwi0hD/w3/td6NBzadw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3jW9MYAAADcAAAADwAAAAAAAAAAAAAAAACYAgAAZHJz&#10;L2Rvd25yZXYueG1sUEsFBgAAAAAEAAQA9QAAAIsDAAAAAA==&#10;" filled="f" strokecolor="#2e74b5 [2404]" strokeweight="2.25pt">
                  <v:stroke joinstyle="miter"/>
                </v:oval>
                <v:oval id="Elipse 284" o:spid="_x0000_s1030" style="position:absolute;left:7335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FOgMYA&#10;AADcAAAADwAAAGRycy9kb3ducmV2LnhtbESPQWsCMRSE7wX/Q3gFbzXbYEW2RilSaSse7NZLb8/N&#10;c7N087Js0nX990Yo9DjMzDfMYjW4RvTUhdqzhsdJBoK49KbmSsPha/MwBxEissHGM2m4UIDVcnS3&#10;wNz4M39SX8RKJAiHHDXYGNtcylBachgmviVO3sl3DmOSXSVNh+cEd41UWTaTDmtOCxZbWlsqf4pf&#10;pyH7/lC71+PezA5y+6Ts5qL6t0Lr8f3w8gwi0hD/w3/td6NBzadw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FOgMYAAADcAAAADwAAAAAAAAAAAAAAAACYAgAAZHJz&#10;L2Rvd25yZXYueG1sUEsFBgAAAAAEAAQA9QAAAIsDAAAAAA==&#10;" filled="f" strokecolor="#2e74b5 [2404]" strokeweight="2.25pt">
                  <v:stroke joinstyle="miter"/>
                </v:oval>
                <v:oval id="Elipse 285" o:spid="_x0000_s1031" style="position:absolute;left:9746;width:1508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3rG8YA&#10;AADcAAAADwAAAGRycy9kb3ducmV2LnhtbESPT2sCMRTE7wW/Q3hCbzXbgCKrUaRU+oce6urF23Pz&#10;3CxuXpZNuq7fvikUPA4z8xtmuR5cI3rqQu1Zw/MkA0FcelNzpeGw3z7NQYSIbLDxTBpuFGC9Gj0s&#10;MTf+yjvqi1iJBOGQowYbY5tLGUpLDsPEt8TJO/vOYUyyq6Tp8JrgrpEqy2bSYc1pwWJLL5bKS/Hj&#10;NGTHD/X1evo2s4P8nCq7van+rdD6cTxsFiAiDfEe/m+/Gw1qPoW/M+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93rG8YAAADcAAAADwAAAAAAAAAAAAAAAACYAgAAZHJz&#10;L2Rvd25yZXYueG1sUEsFBgAAAAAEAAQA9QAAAIsDAAAAAA==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0A5419" w:rsidRDefault="000A5419" w:rsidP="000A5419">
      <w:pPr>
        <w:tabs>
          <w:tab w:val="left" w:pos="1935"/>
        </w:tabs>
      </w:pPr>
    </w:p>
    <w:p w:rsidR="000A5419" w:rsidRDefault="000A5419" w:rsidP="000A5419">
      <w:pPr>
        <w:tabs>
          <w:tab w:val="left" w:pos="1935"/>
        </w:tabs>
      </w:pPr>
    </w:p>
    <w:p w:rsidR="000A5419" w:rsidRDefault="000A5419" w:rsidP="000A5419">
      <w:pPr>
        <w:tabs>
          <w:tab w:val="left" w:pos="1935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31A8430" wp14:editId="4B4DF0E4">
                <wp:simplePos x="0" y="0"/>
                <wp:positionH relativeFrom="margin">
                  <wp:posOffset>3009900</wp:posOffset>
                </wp:positionH>
                <wp:positionV relativeFrom="paragraph">
                  <wp:posOffset>106045</wp:posOffset>
                </wp:positionV>
                <wp:extent cx="2314575" cy="295275"/>
                <wp:effectExtent l="0" t="0" r="0" b="0"/>
                <wp:wrapSquare wrapText="bothSides"/>
                <wp:docPr id="3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  <w:t xml:space="preserve">Lenguajes de programación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A8430" id="_x0000_s1053" type="#_x0000_t202" style="position:absolute;margin-left:237pt;margin-top:8.35pt;width:182.25pt;height:23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" filled="f" stroked="f">
                <v:textbox>
                  <w:txbxContent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  <w:t xml:space="preserve">Lenguajes de programación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5419" w:rsidRDefault="000A5419" w:rsidP="000A5419">
      <w:pPr>
        <w:tabs>
          <w:tab w:val="left" w:pos="1935"/>
        </w:tabs>
      </w:pPr>
      <w:r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81F314D" wp14:editId="2FB2FB9D">
                <wp:simplePos x="0" y="0"/>
                <wp:positionH relativeFrom="margin">
                  <wp:posOffset>4495800</wp:posOffset>
                </wp:positionH>
                <wp:positionV relativeFrom="paragraph">
                  <wp:posOffset>191770</wp:posOffset>
                </wp:positionV>
                <wp:extent cx="1828800" cy="314960"/>
                <wp:effectExtent l="0" t="0" r="0" b="0"/>
                <wp:wrapSquare wrapText="bothSides"/>
                <wp:docPr id="3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C860D3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1F314D" id="_x0000_s1054" type="#_x0000_t202" style="position:absolute;margin-left:354pt;margin-top:15.1pt;width:2in;height:24.8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" filled="f" stroked="f">
                <v:textbox>
                  <w:txbxContent>
                    <w:p w:rsidR="000A5419" w:rsidRPr="00C860D3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5419" w:rsidRPr="009B44FF" w:rsidRDefault="000A5419" w:rsidP="000A5419">
      <w:r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006B890F" wp14:editId="3875C1D1">
                <wp:simplePos x="0" y="0"/>
                <wp:positionH relativeFrom="margin">
                  <wp:posOffset>3000375</wp:posOffset>
                </wp:positionH>
                <wp:positionV relativeFrom="paragraph">
                  <wp:posOffset>172720</wp:posOffset>
                </wp:positionV>
                <wp:extent cx="1676400" cy="647700"/>
                <wp:effectExtent l="0" t="0" r="0" b="0"/>
                <wp:wrapNone/>
                <wp:docPr id="3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JAVA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PHP:</w:t>
                            </w:r>
                          </w:p>
                          <w:p w:rsidR="000A5419" w:rsidRPr="00953C4A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6B890F" id="_x0000_s1055" type="#_x0000_t202" style="position:absolute;margin-left:236.25pt;margin-top:13.6pt;width:132pt;height:51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" filled="f" stroked="f">
                <v:textbox>
                  <w:txbxContent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JAVA</w:t>
                      </w:r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PHP:</w:t>
                      </w:r>
                    </w:p>
                    <w:p w:rsidR="000A5419" w:rsidRPr="00953C4A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993FB4" wp14:editId="4A2D93FD">
                <wp:simplePos x="0" y="0"/>
                <wp:positionH relativeFrom="column">
                  <wp:posOffset>4619625</wp:posOffset>
                </wp:positionH>
                <wp:positionV relativeFrom="paragraph">
                  <wp:posOffset>191770</wp:posOffset>
                </wp:positionV>
                <wp:extent cx="1417320" cy="0"/>
                <wp:effectExtent l="0" t="0" r="0" b="0"/>
                <wp:wrapNone/>
                <wp:docPr id="391" name="Conector rect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F3A233" id="Conector recto 39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5.1pt" to="475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" strokecolor="#4b7f83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1932235" wp14:editId="1494282B">
                <wp:simplePos x="0" y="0"/>
                <wp:positionH relativeFrom="column">
                  <wp:posOffset>4629150</wp:posOffset>
                </wp:positionH>
                <wp:positionV relativeFrom="paragraph">
                  <wp:posOffset>153670</wp:posOffset>
                </wp:positionV>
                <wp:extent cx="1417320" cy="45085"/>
                <wp:effectExtent l="0" t="0" r="11430" b="31115"/>
                <wp:wrapNone/>
                <wp:docPr id="383" name="Grupo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45085"/>
                          <a:chOff x="-10480" y="0"/>
                          <a:chExt cx="1417534" cy="133350"/>
                        </a:xfrm>
                      </wpg:grpSpPr>
                      <wps:wsp>
                        <wps:cNvPr id="384" name="Conector recto 384"/>
                        <wps:cNvCnPr/>
                        <wps:spPr>
                          <a:xfrm>
                            <a:off x="-1048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Conector recto 385"/>
                        <wps:cNvCnPr/>
                        <wps:spPr>
                          <a:xfrm>
                            <a:off x="22593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Conector recto 386"/>
                        <wps:cNvCnPr/>
                        <wps:spPr>
                          <a:xfrm>
                            <a:off x="46203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Conector recto 387"/>
                        <wps:cNvCnPr/>
                        <wps:spPr>
                          <a:xfrm>
                            <a:off x="69876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Conector recto 388"/>
                        <wps:cNvCnPr/>
                        <wps:spPr>
                          <a:xfrm>
                            <a:off x="93486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Conector recto 389"/>
                        <wps:cNvCnPr/>
                        <wps:spPr>
                          <a:xfrm>
                            <a:off x="117095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Conector recto 390"/>
                        <wps:cNvCnPr/>
                        <wps:spPr>
                          <a:xfrm>
                            <a:off x="140705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C699BD" id="Grupo 383" o:spid="_x0000_s1026" style="position:absolute;margin-left:364.5pt;margin-top:12.1pt;width:111.6pt;height:3.55pt;z-index:251776000;mso-width-relative:margin;mso-height-relative:margin" coordorigin="-104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">
                <v:line id="Conector recto 384" o:spid="_x0000_s1027" style="position:absolute;visibility:visible;mso-wrap-style:square" from="-104,0" to="-10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" strokecolor="#4b7f83" strokeweight=".5pt">
                  <v:stroke joinstyle="miter"/>
                </v:line>
                <v:line id="Conector recto 385" o:spid="_x0000_s1028" style="position:absolute;visibility:visible;mso-wrap-style:square" from="2259,0" to="225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" strokecolor="#4b7f83" strokeweight=".5pt">
                  <v:stroke joinstyle="miter"/>
                </v:line>
                <v:line id="Conector recto 386" o:spid="_x0000_s1029" style="position:absolute;visibility:visible;mso-wrap-style:square" from="4620,0" to="462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" strokecolor="#4b7f83" strokeweight=".5pt">
                  <v:stroke joinstyle="miter"/>
                </v:line>
                <v:line id="Conector recto 387" o:spid="_x0000_s1030" style="position:absolute;visibility:visible;mso-wrap-style:square" from="6987,0" to="6987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" strokecolor="#4b7f83" strokeweight=".5pt">
                  <v:stroke joinstyle="miter"/>
                </v:line>
                <v:line id="Conector recto 388" o:spid="_x0000_s1031" style="position:absolute;visibility:visible;mso-wrap-style:square" from="9348,0" to="9348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" strokecolor="#4b7f83" strokeweight=".5pt">
                  <v:stroke joinstyle="miter"/>
                </v:line>
                <v:line id="Conector recto 389" o:spid="_x0000_s1032" style="position:absolute;visibility:visible;mso-wrap-style:square" from="11709,0" to="1170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" strokecolor="#4b7f83" strokeweight=".5pt">
                  <v:stroke joinstyle="miter"/>
                </v:line>
                <v:line id="Conector recto 390" o:spid="_x0000_s1033" style="position:absolute;visibility:visible;mso-wrap-style:square" from="14070,0" to="1407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" strokecolor="#4b7f83" strokeweight=".5pt">
                  <v:stroke joinstyle="miter"/>
                </v:line>
              </v:group>
            </w:pict>
          </mc:Fallback>
        </mc:AlternateContent>
      </w:r>
    </w:p>
    <w:p w:rsidR="000A5419" w:rsidRPr="009B44FF" w:rsidRDefault="000A5419" w:rsidP="000A5419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40D8D62" wp14:editId="06F5BD6D">
                <wp:simplePos x="0" y="0"/>
                <wp:positionH relativeFrom="column">
                  <wp:posOffset>4733925</wp:posOffset>
                </wp:positionH>
                <wp:positionV relativeFrom="paragraph">
                  <wp:posOffset>10795</wp:posOffset>
                </wp:positionV>
                <wp:extent cx="1125220" cy="150495"/>
                <wp:effectExtent l="19050" t="19050" r="17780" b="20955"/>
                <wp:wrapNone/>
                <wp:docPr id="392" name="Grupo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93" name="Elipse 393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Elipse 394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Elipse 395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Elipse 396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Elipse 397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BBB5E" id="Grupo 392" o:spid="_x0000_s1026" style="position:absolute;margin-left:372.75pt;margin-top:.85pt;width:88.6pt;height:11.85pt;z-index:25177804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">
                <v:oval id="Elipse 393" o:spid="_x0000_s1027" style="position:absolute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BPtMYA&#10;AADcAAAADwAAAGRycy9kb3ducmV2LnhtbESPQWvCQBSE74L/YXkFb3XTSKWNrlKKYpUe2tSLt9fs&#10;azaYfRuya4z/3hUKHoeZ+YaZL3tbi45aXzlW8DROQBAXTldcKtj/rB9fQPiArLF2TAou5GG5GA7m&#10;mGl35m/q8lCKCGGfoQITQpNJ6QtDFv3YNcTR+3OtxRBlW0rd4jnCbS3TJJlKixXHBYMNvRsqjvnJ&#10;KkgO2/Rz9fulp3u5e07N+pJ2m1yp0UP/NgMRqA/38H/7QyuYvE7gdi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BPtMYAAADcAAAADwAAAAAAAAAAAAAAAACYAgAAZHJz&#10;L2Rvd25yZXYueG1sUEsFBgAAAAAEAAQA9QAAAIsDAAAAAA==&#10;" filled="f" strokecolor="#2e74b5 [2404]" strokeweight="2.25pt">
                  <v:stroke joinstyle="miter"/>
                </v:oval>
                <v:oval id="Elipse 394" o:spid="_x0000_s1028" style="position:absolute;left:2411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nXwMcA&#10;AADcAAAADwAAAGRycy9kb3ducmV2LnhtbESPQWvCQBSE74L/YXlCb7oxtlJTVylFqZYe2uilt9fs&#10;azaYfRuy2xj/vSsUehxm5htmue5tLTpqfeVYwXSSgCAunK64VHA8bMePIHxA1lg7JgUX8rBeDQdL&#10;zLQ78yd1eShFhLDPUIEJocmk9IUhi37iGuLo/bjWYoiyLaVu8RzhtpZpksylxYrjgsGGXgwVp/zX&#10;Kki+9un75vtDz4/y7SE120vaveZK3Y365ycQgfrwH/5r77SC2eIebmfi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p18DHAAAA3AAAAA8AAAAAAAAAAAAAAAAAmAIAAGRy&#10;cy9kb3ducmV2LnhtbFBLBQYAAAAABAAEAPUAAACMAwAAAAA=&#10;" filled="f" strokecolor="#2e74b5 [2404]" strokeweight="2.25pt">
                  <v:stroke joinstyle="miter"/>
                </v:oval>
                <v:oval id="Elipse 395" o:spid="_x0000_s1029" style="position:absolute;left:4923;width:1505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VyW8YA&#10;AADcAAAADwAAAGRycy9kb3ducmV2LnhtbESPQWvCQBSE70L/w/KE3urGFMVGVyml0ioeNPXi7TX7&#10;mg3Nvg3ZbYz/3hUKHoeZ+YZZrHpbi45aXzlWMB4lIIgLpysuFRy/1k8zED4ga6wdk4ILeVgtHwYL&#10;zLQ784G6PJQiQthnqMCE0GRS+sKQRT9yDXH0flxrMUTZllK3eI5wW8s0SabSYsVxwWBDb4aK3/zP&#10;KkhOm3T3/r3X06PcTlKzvqTdR67U47B/nYMI1Id7+L/9qRU8v0zgdiYe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VyW8YAAADcAAAADwAAAAAAAAAAAAAAAACYAgAAZHJz&#10;L2Rvd25yZXYueG1sUEsFBgAAAAAEAAQA9QAAAIsDAAAAAA==&#10;" filled="f" strokecolor="#2e74b5 [2404]" strokeweight="2.25pt">
                  <v:stroke joinstyle="miter"/>
                </v:oval>
                <v:oval id="Elipse 396" o:spid="_x0000_s1030" style="position:absolute;left:7335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sLMYA&#10;AADcAAAADwAAAGRycy9kb3ducmV2LnhtbESPQWvCQBSE7wX/w/KE3nTTlIY2dRURpVU8tKmX3l6z&#10;r9lg9m3IbmP8964g9DjMzDfMbDHYRvTU+dqxgodpAoK4dLrmSsHhazN5BuEDssbGMSk4k4fFfHQ3&#10;w1y7E39SX4RKRAj7HBWYENpcSl8asuinriWO3q/rLIYou0rqDk8RbhuZJkkmLdYcFwy2tDJUHos/&#10;qyD53qb79c+Hzg5y95SazTnt3wql7sfD8hVEoCH8h2/td63g8SWD65l4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fsLMYAAADcAAAADwAAAAAAAAAAAAAAAACYAgAAZHJz&#10;L2Rvd25yZXYueG1sUEsFBgAAAAAEAAQA9QAAAIsDAAAAAA==&#10;" filled="f" strokecolor="#2e74b5 [2404]" strokeweight="2.25pt">
                  <v:stroke joinstyle="miter"/>
                </v:oval>
                <v:oval id="Elipse 397" o:spid="_x0000_s1031" style="position:absolute;left:9746;width:1508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Jt8cA&#10;AADcAAAADwAAAGRycy9kb3ducmV2LnhtbESPQWvCQBSE74L/YXlCb3VjpLamrlKKUi09tNFLb6/Z&#10;12ww+zZktzH+e1coeBxm5htmseptLTpqfeVYwWScgCAunK64VHDYb+6fQPiArLF2TArO5GG1HA4W&#10;mGl34i/q8lCKCGGfoQITQpNJ6QtDFv3YNcTR+3WtxRBlW0rd4inCbS3TJJlJixXHBYMNvRoqjvmf&#10;VZB879KP9c+nnh3k+0NqNue0e8uVuhv1L88gAvXhFv5vb7WC6fwRrmfiE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7SbfHAAAA3AAAAA8AAAAAAAAAAAAAAAAAmAIAAGRy&#10;cy9kb3ducmV2LnhtbFBLBQYAAAAABAAEAPUAAACMAwAAAAA=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0A5419" w:rsidRPr="009B44FF" w:rsidRDefault="00363104" w:rsidP="000A5419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FE352F" wp14:editId="304B1C8C">
                <wp:simplePos x="0" y="0"/>
                <wp:positionH relativeFrom="column">
                  <wp:posOffset>5227534</wp:posOffset>
                </wp:positionH>
                <wp:positionV relativeFrom="paragraph">
                  <wp:posOffset>23185</wp:posOffset>
                </wp:positionV>
                <wp:extent cx="150699" cy="150495"/>
                <wp:effectExtent l="0" t="0" r="0" b="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9" cy="1504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904B5" id="Elipse 37" o:spid="_x0000_s1026" style="position:absolute;margin-left:411.6pt;margin-top:1.85pt;width:11.85pt;height:11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" filled="f" strokecolor="#2e74b5 [2404]" strokeweight="2.25pt">
                <v:stroke joinstyle="miter"/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2D5B617" wp14:editId="2BB75A3D">
                <wp:simplePos x="0" y="0"/>
                <wp:positionH relativeFrom="column">
                  <wp:posOffset>4751501</wp:posOffset>
                </wp:positionH>
                <wp:positionV relativeFrom="paragraph">
                  <wp:posOffset>23238</wp:posOffset>
                </wp:positionV>
                <wp:extent cx="1125220" cy="150495"/>
                <wp:effectExtent l="19050" t="19050" r="17780" b="20955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99" name="Elipse 399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Elipse 400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Elipse 402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Elipse 403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197D2" id="Grupo 398" o:spid="_x0000_s1026" style="position:absolute;margin-left:374.15pt;margin-top:1.85pt;width:88.6pt;height:11.85pt;z-index:25177907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">
                <v:oval id="Elipse 399" o:spid="_x0000_s1027" style="position:absolute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4XsYA&#10;AADcAAAADwAAAGRycy9kb3ducmV2LnhtbESPQWvCQBSE7wX/w/KE3uqmKRWNrlJEaRUPmnrp7Zl9&#10;zYZm34bsNsZ/7wqFHoeZ+YaZL3tbi45aXzlW8DxKQBAXTldcKjh9bp4mIHxA1lg7JgVX8rBcDB7m&#10;mGl34SN1eShFhLDPUIEJocmk9IUhi37kGuLofbvWYoiyLaVu8RLhtpZpkoylxYrjgsGGVoaKn/zX&#10;Kki+tul+fT7o8UnuXlOzuabde67U47B/m4EI1If/8F/7Qyt4mU7hfi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h4XsYAAADcAAAADwAAAAAAAAAAAAAAAACYAgAAZHJz&#10;L2Rvd25yZXYueG1sUEsFBgAAAAAEAAQA9QAAAIsDAAAAAA==&#10;" filled="f" strokecolor="#2e74b5 [2404]" strokeweight="2.25pt">
                  <v:stroke joinstyle="miter"/>
                </v:oval>
                <v:oval id="Elipse 400" o:spid="_x0000_s1028" style="position:absolute;left:2411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JIcMA&#10;AADcAAAADwAAAGRycy9kb3ducmV2LnhtbERPz2vCMBS+D/wfwhO8zWRlk1GNMkSZjh1c9eLt2bw1&#10;Zc1LaWKt//1yGOz48f1erAbXiJ66UHvW8DRVIIhLb2quNJyO28dXECEiG2w8k4Y7BVgtRw8LzI2/&#10;8Rf1RaxECuGQowYbY5tLGUpLDsPUt8SJ+/adw5hgV0nT4S2Fu0ZmSs2kw5pTg8WW1pbKn+LqNKjz&#10;PvvcXA5mdpIfL5nd3rP+vdB6Mh7e5iAiDfFf/OfeGQ3PKs1PZ9IR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KJIcMAAADcAAAADwAAAAAAAAAAAAAAAACYAgAAZHJzL2Rv&#10;d25yZXYueG1sUEsFBgAAAAAEAAQA9QAAAIgDAAAAAA==&#10;" filled="f" strokecolor="#2e74b5 [2404]" strokeweight="2.25pt">
                  <v:stroke joinstyle="miter"/>
                </v:oval>
                <v:oval id="Elipse 402" o:spid="_x0000_s1029" style="position:absolute;left:7335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yyzcUA&#10;AADcAAAADwAAAGRycy9kb3ducmV2LnhtbESPQUsDMRSE74L/ITyhtzYx1CJr0yJisUoPuvbi7bl5&#10;bhY3L8sm3W7/vSkUPA4z8w2zXI++FQP1sQls4HamQBBXwTZcG9h/bqb3IGJCttgGJgMnirBeXV8t&#10;sbDhyB80lKkWGcKxQAMupa6QMlaOPMZZ6Iiz9xN6jynLvpa2x2OG+1ZqpRbSY8N5wWFHT46q3/Lg&#10;DaivV717/n63i718u9Nuc9LDS2nM5GZ8fACRaEz/4Ut7aw3MlYbzmXw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LLNxQAAANwAAAAPAAAAAAAAAAAAAAAAAJgCAABkcnMv&#10;ZG93bnJldi54bWxQSwUGAAAAAAQABAD1AAAAigMAAAAA&#10;" filled="f" strokecolor="#2e74b5 [2404]" strokeweight="2.25pt">
                  <v:stroke joinstyle="miter"/>
                </v:oval>
                <v:oval id="Elipse 403" o:spid="_x0000_s1030" style="position:absolute;left:9746;width:1508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XVscA&#10;AADcAAAADwAAAGRycy9kb3ducmV2LnhtbESPT2sCMRTE7wW/Q3hCbzVx20rZGkVKpX/wYFcv3l43&#10;z83i5mXZpOv67ZtCweMwM79h5svBNaKnLtSeNUwnCgRx6U3NlYb9bn33BCJEZIONZ9JwoQDLxehm&#10;jrnxZ/6ivoiVSBAOOWqwMba5lKG05DBMfEucvKPvHMYku0qaDs8J7hqZKTWTDmtOCxZberFUnoof&#10;p0EdPrLN6/fWzPby8zGz60vWvxVa346H1TOISEO8hv/b70bDg7qHvzPp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gF1bHAAAA3AAAAA8AAAAAAAAAAAAAAAAAmAIAAGRy&#10;cy9kb3ducmV2LnhtbFBLBQYAAAAABAAEAPUAAACMAwAAAAA=&#10;" filled="f" strokecolor="#2e74b5 [2404]" strokeweight="2.25pt">
                  <v:stroke joinstyle="miter"/>
                </v:oval>
              </v:group>
            </w:pict>
          </mc:Fallback>
        </mc:AlternateContent>
      </w:r>
    </w:p>
    <w:sectPr w:rsidR="000A5419" w:rsidRPr="009B44FF" w:rsidSect="008A4E01"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6E1" w:rsidRDefault="00F016E1" w:rsidP="00383DEB">
      <w:pPr>
        <w:spacing w:after="0" w:line="240" w:lineRule="auto"/>
      </w:pPr>
      <w:r>
        <w:separator/>
      </w:r>
    </w:p>
  </w:endnote>
  <w:endnote w:type="continuationSeparator" w:id="0">
    <w:p w:rsidR="00F016E1" w:rsidRDefault="00F016E1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4FF" w:rsidRDefault="009B44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6E1" w:rsidRDefault="00F016E1" w:rsidP="00383DEB">
      <w:pPr>
        <w:spacing w:after="0" w:line="240" w:lineRule="auto"/>
      </w:pPr>
      <w:r>
        <w:separator/>
      </w:r>
    </w:p>
  </w:footnote>
  <w:footnote w:type="continuationSeparator" w:id="0">
    <w:p w:rsidR="00F016E1" w:rsidRDefault="00F016E1" w:rsidP="00383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s-419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B0"/>
    <w:rsid w:val="000A5419"/>
    <w:rsid w:val="000F7161"/>
    <w:rsid w:val="00102050"/>
    <w:rsid w:val="00117C2C"/>
    <w:rsid w:val="00130717"/>
    <w:rsid w:val="00142CC0"/>
    <w:rsid w:val="001468FC"/>
    <w:rsid w:val="001E642F"/>
    <w:rsid w:val="0020092D"/>
    <w:rsid w:val="0023507E"/>
    <w:rsid w:val="00293CD5"/>
    <w:rsid w:val="002B241B"/>
    <w:rsid w:val="0033060E"/>
    <w:rsid w:val="0033354E"/>
    <w:rsid w:val="00340404"/>
    <w:rsid w:val="0035401F"/>
    <w:rsid w:val="00361992"/>
    <w:rsid w:val="00363104"/>
    <w:rsid w:val="00383DEB"/>
    <w:rsid w:val="00385645"/>
    <w:rsid w:val="003B5EFB"/>
    <w:rsid w:val="003C0589"/>
    <w:rsid w:val="004510C6"/>
    <w:rsid w:val="005410E7"/>
    <w:rsid w:val="0057677F"/>
    <w:rsid w:val="005943CD"/>
    <w:rsid w:val="005A3F78"/>
    <w:rsid w:val="006134D8"/>
    <w:rsid w:val="00631888"/>
    <w:rsid w:val="00653052"/>
    <w:rsid w:val="0066388D"/>
    <w:rsid w:val="006B0D63"/>
    <w:rsid w:val="007234DC"/>
    <w:rsid w:val="007267B0"/>
    <w:rsid w:val="007874F5"/>
    <w:rsid w:val="007E12A2"/>
    <w:rsid w:val="007E3A74"/>
    <w:rsid w:val="008A4E01"/>
    <w:rsid w:val="008D1927"/>
    <w:rsid w:val="008E50B4"/>
    <w:rsid w:val="0091419E"/>
    <w:rsid w:val="00953C4A"/>
    <w:rsid w:val="00983BF1"/>
    <w:rsid w:val="009B44FF"/>
    <w:rsid w:val="009B749D"/>
    <w:rsid w:val="00A27777"/>
    <w:rsid w:val="00AA3CA5"/>
    <w:rsid w:val="00AC7CDE"/>
    <w:rsid w:val="00AD5FC0"/>
    <w:rsid w:val="00AF4773"/>
    <w:rsid w:val="00B6281A"/>
    <w:rsid w:val="00BB0535"/>
    <w:rsid w:val="00BB5EB0"/>
    <w:rsid w:val="00C404D0"/>
    <w:rsid w:val="00C474F6"/>
    <w:rsid w:val="00C57B82"/>
    <w:rsid w:val="00C860D3"/>
    <w:rsid w:val="00CF69CB"/>
    <w:rsid w:val="00D0199F"/>
    <w:rsid w:val="00D81BC2"/>
    <w:rsid w:val="00D97D70"/>
    <w:rsid w:val="00DA162D"/>
    <w:rsid w:val="00E01D2F"/>
    <w:rsid w:val="00E046C6"/>
    <w:rsid w:val="00EB66CE"/>
    <w:rsid w:val="00EC1A6E"/>
    <w:rsid w:val="00EC1BC7"/>
    <w:rsid w:val="00F016E1"/>
    <w:rsid w:val="00F1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vador\AppData\Roaming\Microsoft\Template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2019-01-22T22:26:00Z</dcterms:created>
  <dcterms:modified xsi:type="dcterms:W3CDTF">2019-05-23T00:58:00Z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