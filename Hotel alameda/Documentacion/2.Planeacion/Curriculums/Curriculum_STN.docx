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4FF" w:rsidRDefault="007E12A2" w:rsidP="009B44FF"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957AE82" wp14:editId="33CEB434">
                <wp:simplePos x="0" y="0"/>
                <wp:positionH relativeFrom="margin">
                  <wp:posOffset>3115310</wp:posOffset>
                </wp:positionH>
                <wp:positionV relativeFrom="paragraph">
                  <wp:posOffset>5362575</wp:posOffset>
                </wp:positionV>
                <wp:extent cx="3083560" cy="1404620"/>
                <wp:effectExtent l="0" t="0" r="0" b="254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3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FF" w:rsidRPr="00953C4A" w:rsidRDefault="000A5419" w:rsidP="009B44F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Desde mayo</w:t>
                            </w:r>
                            <w:r w:rsidR="009B44FF" w:rsidRPr="005A3F78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2018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hasta agosto </w:t>
                            </w:r>
                            <w:r w:rsidR="009B44FF" w:rsidRPr="005A3F78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57AE8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5.3pt;margin-top:422.25pt;width:242.8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" filled="f" stroked="f">
                <v:textbox style="mso-fit-shape-to-text:t">
                  <w:txbxContent>
                    <w:p w:rsidR="009B44FF" w:rsidRPr="00953C4A" w:rsidRDefault="000A5419" w:rsidP="009B44F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Desde mayo</w:t>
                      </w:r>
                      <w:r w:rsidR="009B44FF" w:rsidRPr="005A3F78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2018 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hasta agosto </w:t>
                      </w:r>
                      <w:r w:rsidR="009B44FF" w:rsidRPr="005A3F78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5419" w:rsidRPr="00953C4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EBA55F2" wp14:editId="5D800605">
                <wp:simplePos x="0" y="0"/>
                <wp:positionH relativeFrom="margin">
                  <wp:posOffset>3067050</wp:posOffset>
                </wp:positionH>
                <wp:positionV relativeFrom="paragraph">
                  <wp:posOffset>5724525</wp:posOffset>
                </wp:positionV>
                <wp:extent cx="3343275" cy="1666875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0A5419" w:rsidRDefault="000A5419" w:rsidP="000A5419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 w:rsidRPr="000A5419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Puestos en la institución.</w:t>
                            </w:r>
                          </w:p>
                          <w:p w:rsidR="000A5419" w:rsidRDefault="000A5419" w:rsidP="000A5419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 w:rsidRPr="000A5419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Escuela Primaria Venustiano Carranza</w:t>
                            </w:r>
                          </w:p>
                          <w:p w:rsidR="000A5419" w:rsidRPr="000A5419" w:rsidRDefault="000A5419" w:rsidP="000A5419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0A5419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Desarrollador de proyectos, realizar las actividades relevantes para crear una guía multimedia.</w:t>
                            </w:r>
                          </w:p>
                          <w:p w:rsidR="000A5419" w:rsidRPr="000A5419" w:rsidRDefault="000A5419" w:rsidP="000A5419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0A5419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Diseño gráfico, definir diseño adecuado para una guía multimedia.</w:t>
                            </w:r>
                          </w:p>
                          <w:p w:rsidR="009B44FF" w:rsidRPr="00953C4A" w:rsidRDefault="000A5419" w:rsidP="000A5419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0A5419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Documentador, llevar a cabo la documentación requerida por la institución.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55F2" id="_x0000_s1027" type="#_x0000_t202" style="position:absolute;margin-left:241.5pt;margin-top:450.75pt;width:263.25pt;height:131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" filled="f" stroked="f">
                <v:textbox>
                  <w:txbxContent>
                    <w:p w:rsidR="000A5419" w:rsidRPr="000A5419" w:rsidRDefault="000A5419" w:rsidP="000A5419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 w:rsidRPr="000A5419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Puestos en la institución.</w:t>
                      </w:r>
                    </w:p>
                    <w:p w:rsidR="000A5419" w:rsidRDefault="000A5419" w:rsidP="000A5419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 w:rsidRPr="000A5419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Escuela Primaria Venustiano Carranza</w:t>
                      </w:r>
                    </w:p>
                    <w:p w:rsidR="000A5419" w:rsidRPr="000A5419" w:rsidRDefault="000A5419" w:rsidP="000A5419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0A5419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Desarrollador de proyectos, realizar las actividades relevantes para crear una guía multimedia.</w:t>
                      </w:r>
                    </w:p>
                    <w:p w:rsidR="000A5419" w:rsidRPr="000A5419" w:rsidRDefault="000A5419" w:rsidP="000A5419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0A5419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Diseño gráfico, definir diseño adecuado para una guía multimedia.</w:t>
                      </w:r>
                    </w:p>
                    <w:p w:rsidR="009B44FF" w:rsidRPr="00953C4A" w:rsidRDefault="000A5419" w:rsidP="000A5419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0A5419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Documentador, llevar a cabo la documentación requerida por la institución.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5419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FB69D74" wp14:editId="6BC332C5">
                <wp:simplePos x="0" y="0"/>
                <wp:positionH relativeFrom="margin">
                  <wp:posOffset>-542925</wp:posOffset>
                </wp:positionH>
                <wp:positionV relativeFrom="paragraph">
                  <wp:posOffset>4829175</wp:posOffset>
                </wp:positionV>
                <wp:extent cx="3017520" cy="1404620"/>
                <wp:effectExtent l="0" t="0" r="0" b="0"/>
                <wp:wrapSquare wrapText="bothSides"/>
                <wp:docPr id="2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FF" w:rsidRPr="000A5419" w:rsidRDefault="000A5419" w:rsidP="009B44F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ENTRENAMIENTO ACADÉMICO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B69D74" id="_x0000_s1028" type="#_x0000_t202" style="position:absolute;margin-left:-42.75pt;margin-top:380.25pt;width:237.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" filled="f" stroked="f">
                <v:textbox style="mso-fit-shape-to-text:t">
                  <w:txbxContent>
                    <w:p w:rsidR="009B44FF" w:rsidRPr="000A5419" w:rsidRDefault="000A5419" w:rsidP="009B44F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>ENTRENAMIENTO ACADÉMICO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5419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AF7371" wp14:editId="11EC65B6">
                <wp:simplePos x="0" y="0"/>
                <wp:positionH relativeFrom="margin">
                  <wp:posOffset>447675</wp:posOffset>
                </wp:positionH>
                <wp:positionV relativeFrom="paragraph">
                  <wp:posOffset>2257425</wp:posOffset>
                </wp:positionV>
                <wp:extent cx="4629150" cy="1404620"/>
                <wp:effectExtent l="0" t="0" r="0" b="254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FF" w:rsidRPr="00E046C6" w:rsidRDefault="000A5419" w:rsidP="000A541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A</w:t>
                            </w:r>
                            <w:r w:rsidR="009B44FF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v. </w:t>
                            </w:r>
                            <w:proofErr w:type="gramStart"/>
                            <w:r w:rsidR="009B44FF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May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o</w:t>
                            </w:r>
                            <w:proofErr w:type="gramEnd"/>
                            <w:r w:rsidR="009B44FF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 #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1220</w:t>
                            </w:r>
                            <w:r w:rsidR="009B44FF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, Marava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tí</w:t>
                            </w:r>
                            <w:r w:rsidR="009B44FF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o ,61250,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Michoacán</w:t>
                            </w:r>
                            <w:r w:rsidR="009B44FF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F7371" id="_x0000_s1029" type="#_x0000_t202" style="position:absolute;margin-left:35.25pt;margin-top:177.75pt;width:364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" filled="f" stroked="f">
                <v:textbox style="mso-fit-shape-to-text:t">
                  <w:txbxContent>
                    <w:p w:rsidR="009B44FF" w:rsidRPr="00E046C6" w:rsidRDefault="000A5419" w:rsidP="000A5419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A</w:t>
                      </w:r>
                      <w:r w:rsidR="009B44FF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v. </w:t>
                      </w:r>
                      <w:proofErr w:type="gramStart"/>
                      <w:r w:rsidR="009B44FF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May</w:t>
                      </w: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o</w:t>
                      </w:r>
                      <w:proofErr w:type="gramEnd"/>
                      <w:r w:rsidR="009B44FF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 #</w:t>
                      </w: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1220</w:t>
                      </w:r>
                      <w:r w:rsidR="009B44FF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, Marava</w:t>
                      </w: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tí</w:t>
                      </w:r>
                      <w:r w:rsidR="009B44FF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o ,61250, </w:t>
                      </w: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Michoacán</w:t>
                      </w:r>
                      <w:r w:rsidR="009B44FF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2CC0">
        <w:rPr>
          <w:noProof/>
          <w:lang w:val="pt-BR" w:eastAsia="pt-BR"/>
        </w:rPr>
        <w:drawing>
          <wp:anchor distT="0" distB="0" distL="114300" distR="114300" simplePos="0" relativeHeight="251748352" behindDoc="1" locked="0" layoutInCell="1" allowOverlap="1" wp14:anchorId="0B00EA2C">
            <wp:simplePos x="0" y="0"/>
            <wp:positionH relativeFrom="margin">
              <wp:posOffset>2358390</wp:posOffset>
            </wp:positionH>
            <wp:positionV relativeFrom="paragraph">
              <wp:posOffset>-257175</wp:posOffset>
            </wp:positionV>
            <wp:extent cx="1003179" cy="1452880"/>
            <wp:effectExtent l="0" t="0" r="698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03179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41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E25C8" wp14:editId="139C1485">
                <wp:simplePos x="0" y="0"/>
                <wp:positionH relativeFrom="column">
                  <wp:posOffset>424815</wp:posOffset>
                </wp:positionH>
                <wp:positionV relativeFrom="paragraph">
                  <wp:posOffset>5725795</wp:posOffset>
                </wp:positionV>
                <wp:extent cx="1001395" cy="262255"/>
                <wp:effectExtent l="0" t="0" r="8255" b="4445"/>
                <wp:wrapNone/>
                <wp:docPr id="26" name="Terminad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1AD98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6" o:spid="_x0000_s1026" type="#_x0000_t116" style="position:absolute;margin-left:33.45pt;margin-top:450.85pt;width:78.85pt;height:20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RwoAIAAJc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" fillcolor="#6cc6c9" stroked="f" strokeweight="1pt"/>
            </w:pict>
          </mc:Fallback>
        </mc:AlternateContent>
      </w:r>
      <w:r w:rsidR="002B241B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5CBE1E5" wp14:editId="59A5F524">
                <wp:simplePos x="0" y="0"/>
                <wp:positionH relativeFrom="margin">
                  <wp:posOffset>412750</wp:posOffset>
                </wp:positionH>
                <wp:positionV relativeFrom="paragraph">
                  <wp:posOffset>5718489</wp:posOffset>
                </wp:positionV>
                <wp:extent cx="1045210" cy="1404620"/>
                <wp:effectExtent l="0" t="0" r="0" b="254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FF" w:rsidRPr="00953C4A" w:rsidRDefault="009B44FF" w:rsidP="009B44F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2015 - 2018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CBE1E5" id="_x0000_s1030" type="#_x0000_t202" style="position:absolute;margin-left:32.5pt;margin-top:450.25pt;width:82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" filled="f" stroked="f">
                <v:textbox style="mso-fit-shape-to-text:t">
                  <w:txbxContent>
                    <w:p w:rsidR="009B44FF" w:rsidRPr="00953C4A" w:rsidRDefault="009B44FF" w:rsidP="009B44F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2015 - 2018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4FF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1C253A9" wp14:editId="37103716">
                <wp:simplePos x="0" y="0"/>
                <wp:positionH relativeFrom="margin">
                  <wp:posOffset>-827405</wp:posOffset>
                </wp:positionH>
                <wp:positionV relativeFrom="paragraph">
                  <wp:posOffset>6379210</wp:posOffset>
                </wp:positionV>
                <wp:extent cx="3627755" cy="676275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0A5419" w:rsidRDefault="000A5419" w:rsidP="000A541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 w:rsidRPr="000A5419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TSU en </w:t>
                            </w:r>
                            <w:proofErr w:type="spellStart"/>
                            <w:r w:rsidRPr="000A5419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TIC´s</w:t>
                            </w:r>
                            <w:proofErr w:type="spellEnd"/>
                          </w:p>
                          <w:p w:rsidR="000A5419" w:rsidRPr="000A5419" w:rsidRDefault="000A5419" w:rsidP="000A541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4B7F83"/>
                                <w:sz w:val="24"/>
                                <w:szCs w:val="24"/>
                              </w:rPr>
                            </w:pPr>
                            <w:r w:rsidRPr="000A5419">
                              <w:rPr>
                                <w:rFonts w:ascii="Century Gothic" w:hAnsi="Century Gothic"/>
                                <w:color w:val="4B7F83"/>
                                <w:sz w:val="24"/>
                                <w:szCs w:val="24"/>
                              </w:rPr>
                              <w:t>Universidad Tecnológica de León.</w:t>
                            </w:r>
                          </w:p>
                          <w:p w:rsidR="009B44FF" w:rsidRPr="000A5419" w:rsidRDefault="000A5419" w:rsidP="000A541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 w:rsidRPr="000A5419">
                              <w:rPr>
                                <w:rFonts w:ascii="Century Gothic" w:hAnsi="Century Gothic"/>
                                <w:color w:val="4B7F83"/>
                                <w:sz w:val="24"/>
                                <w:szCs w:val="24"/>
                              </w:rPr>
                              <w:t>Título profesional</w:t>
                            </w:r>
                            <w:r w:rsidR="009B44FF" w:rsidRPr="000A5419"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.</w:t>
                            </w:r>
                          </w:p>
                          <w:p w:rsidR="009B44FF" w:rsidRPr="00C860D3" w:rsidRDefault="009B44FF" w:rsidP="009B44F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253A9" id="_x0000_s1031" type="#_x0000_t202" style="position:absolute;margin-left:-65.15pt;margin-top:502.3pt;width:285.65pt;height:5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" filled="f" stroked="f">
                <v:textbox>
                  <w:txbxContent>
                    <w:p w:rsidR="000A5419" w:rsidRPr="000A5419" w:rsidRDefault="000A5419" w:rsidP="000A5419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 w:rsidRPr="000A5419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TSU en </w:t>
                      </w:r>
                      <w:proofErr w:type="spellStart"/>
                      <w:r w:rsidRPr="000A5419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TIC´s</w:t>
                      </w:r>
                      <w:proofErr w:type="spellEnd"/>
                    </w:p>
                    <w:p w:rsidR="000A5419" w:rsidRPr="000A5419" w:rsidRDefault="000A5419" w:rsidP="000A5419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4B7F83"/>
                          <w:sz w:val="24"/>
                          <w:szCs w:val="24"/>
                        </w:rPr>
                      </w:pPr>
                      <w:r w:rsidRPr="000A5419">
                        <w:rPr>
                          <w:rFonts w:ascii="Century Gothic" w:hAnsi="Century Gothic"/>
                          <w:color w:val="4B7F83"/>
                          <w:sz w:val="24"/>
                          <w:szCs w:val="24"/>
                        </w:rPr>
                        <w:t>Universidad Tecnológica de León.</w:t>
                      </w:r>
                    </w:p>
                    <w:p w:rsidR="009B44FF" w:rsidRPr="000A5419" w:rsidRDefault="000A5419" w:rsidP="000A5419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 w:rsidRPr="000A5419">
                        <w:rPr>
                          <w:rFonts w:ascii="Century Gothic" w:hAnsi="Century Gothic"/>
                          <w:color w:val="4B7F83"/>
                          <w:sz w:val="24"/>
                          <w:szCs w:val="24"/>
                        </w:rPr>
                        <w:t>Título profesional</w:t>
                      </w:r>
                      <w:r w:rsidR="009B44FF" w:rsidRPr="000A5419">
                        <w:rPr>
                          <w:rFonts w:ascii="Century Gothic" w:hAnsi="Century Gothic"/>
                          <w:i/>
                          <w:color w:val="4B7F83"/>
                        </w:rPr>
                        <w:t>.</w:t>
                      </w:r>
                    </w:p>
                    <w:p w:rsidR="009B44FF" w:rsidRPr="00C860D3" w:rsidRDefault="009B44FF" w:rsidP="009B44FF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4F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73D73E" wp14:editId="5E152ECD">
                <wp:simplePos x="0" y="0"/>
                <wp:positionH relativeFrom="margin">
                  <wp:posOffset>3152775</wp:posOffset>
                </wp:positionH>
                <wp:positionV relativeFrom="paragraph">
                  <wp:posOffset>7609840</wp:posOffset>
                </wp:positionV>
                <wp:extent cx="3105150" cy="1362075"/>
                <wp:effectExtent l="0" t="0" r="0" b="9525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362075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87E4A" id="Rectángulo 216" o:spid="_x0000_s1026" style="position:absolute;margin-left:248.25pt;margin-top:599.2pt;width:244.5pt;height:107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" fillcolor="#dadada" stroked="f" strokeweight="1pt">
                <w10:wrap anchorx="margin"/>
              </v:rect>
            </w:pict>
          </mc:Fallback>
        </mc:AlternateContent>
      </w:r>
      <w:r w:rsidR="009B44FF" w:rsidRPr="00953C4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DB16109" wp14:editId="48E48C0E">
                <wp:simplePos x="0" y="0"/>
                <wp:positionH relativeFrom="page">
                  <wp:posOffset>3985260</wp:posOffset>
                </wp:positionH>
                <wp:positionV relativeFrom="paragraph">
                  <wp:posOffset>7612380</wp:posOffset>
                </wp:positionV>
                <wp:extent cx="3281045" cy="1247775"/>
                <wp:effectExtent l="0" t="0" r="0" b="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045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FF" w:rsidRPr="00653052" w:rsidRDefault="009B44FF" w:rsidP="009B44F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</w:pPr>
                            <w:r w:rsidRPr="00653052"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  <w:t>Logro destacado</w:t>
                            </w:r>
                          </w:p>
                          <w:p w:rsidR="009B44FF" w:rsidRPr="00653052" w:rsidRDefault="000A5419" w:rsidP="009B44FF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C4C4C"/>
                                <w:sz w:val="20"/>
                                <w:szCs w:val="20"/>
                              </w:rPr>
                            </w:pPr>
                            <w:r w:rsidRPr="000A5419"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  <w:t>La creación de una guía multimedia para estudiantes de quinto y sexto grado, con su documentación respectiva en un período de cuatro meses. Ayudando a promover significativamente el uso de la tecnología dentro del campo educativo.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6109" id="_x0000_s1032" type="#_x0000_t202" style="position:absolute;margin-left:313.8pt;margin-top:599.4pt;width:258.35pt;height:98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" filled="f" stroked="f">
                <v:textbox>
                  <w:txbxContent>
                    <w:p w:rsidR="009B44FF" w:rsidRPr="00653052" w:rsidRDefault="009B44FF" w:rsidP="009B44F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</w:pPr>
                      <w:r w:rsidRPr="00653052"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  <w:t>Logro destacado</w:t>
                      </w:r>
                    </w:p>
                    <w:p w:rsidR="009B44FF" w:rsidRPr="00653052" w:rsidRDefault="000A5419" w:rsidP="009B44FF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C4C4C"/>
                          <w:sz w:val="20"/>
                          <w:szCs w:val="20"/>
                        </w:rPr>
                      </w:pPr>
                      <w:r w:rsidRPr="000A5419">
                        <w:rPr>
                          <w:rFonts w:ascii="Century Gothic" w:hAnsi="Century Gothic"/>
                          <w:i/>
                          <w:color w:val="4C4C4C"/>
                        </w:rPr>
                        <w:t>La creación de una guía multimedia para estudiantes de quinto y sexto grado, con su documentación respectiva en un período de cuatro meses. Ayudando a promover significativamente el uso de la tecnología dentro del campo educativo.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B44FF"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02DDE39C" wp14:editId="15718814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69334" cy="242218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_2_resume_semana3_mexico_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334" cy="2422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4FF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F7E27C8" wp14:editId="65C8FD32">
                <wp:simplePos x="0" y="0"/>
                <wp:positionH relativeFrom="margin">
                  <wp:posOffset>-238125</wp:posOffset>
                </wp:positionH>
                <wp:positionV relativeFrom="paragraph">
                  <wp:posOffset>2676525</wp:posOffset>
                </wp:positionV>
                <wp:extent cx="6048375" cy="311150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FF" w:rsidRPr="00953C4A" w:rsidRDefault="000A5419" w:rsidP="009B44FF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Edad</w:t>
                            </w:r>
                            <w:r w:rsidR="009B44F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: 2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8</w:t>
                            </w:r>
                            <w:r w:rsidR="009B44F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Teléfono Celular:</w:t>
                            </w:r>
                            <w:r w:rsidR="009B44F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4471254247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Correo</w:t>
                            </w:r>
                            <w:r w:rsidR="009B44F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: salvadortoral@gmail.com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27C8" id="_x0000_s1033" type="#_x0000_t202" style="position:absolute;margin-left:-18.75pt;margin-top:210.75pt;width:476.25pt;height:24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" filled="f" stroked="f">
                <v:textbox>
                  <w:txbxContent>
                    <w:p w:rsidR="009B44FF" w:rsidRPr="00953C4A" w:rsidRDefault="000A5419" w:rsidP="009B44FF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Edad</w:t>
                      </w:r>
                      <w:r w:rsidR="009B44F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: 2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8</w:t>
                      </w:r>
                      <w:r w:rsidR="009B44F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Teléfono Celular:</w:t>
                      </w:r>
                      <w:r w:rsidR="009B44F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4471254247      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Correo</w:t>
                      </w:r>
                      <w:r w:rsidR="009B44F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: salvadortoral@gmail.com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4F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A64353" wp14:editId="0771B108">
                <wp:simplePos x="0" y="0"/>
                <wp:positionH relativeFrom="column">
                  <wp:posOffset>-199390</wp:posOffset>
                </wp:positionH>
                <wp:positionV relativeFrom="paragraph">
                  <wp:posOffset>3045460</wp:posOffset>
                </wp:positionV>
                <wp:extent cx="6109335" cy="0"/>
                <wp:effectExtent l="0" t="0" r="0" b="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25AD8" id="Conector recto 19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239.8pt" to="465.35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" strokecolor="#6cc6c9" strokeweight="1.5pt">
                <v:stroke joinstyle="miter"/>
              </v:line>
            </w:pict>
          </mc:Fallback>
        </mc:AlternateContent>
      </w:r>
      <w:r w:rsidR="009B44FF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FA12645" wp14:editId="5445FEE8">
                <wp:simplePos x="0" y="0"/>
                <wp:positionH relativeFrom="column">
                  <wp:posOffset>1155065</wp:posOffset>
                </wp:positionH>
                <wp:positionV relativeFrom="paragraph">
                  <wp:posOffset>2566670</wp:posOffset>
                </wp:positionV>
                <wp:extent cx="2813050" cy="59690"/>
                <wp:effectExtent l="0" t="0" r="6350" b="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59690"/>
                          <a:chOff x="0" y="0"/>
                          <a:chExt cx="2813274" cy="60025"/>
                        </a:xfrm>
                      </wpg:grpSpPr>
                      <wps:wsp>
                        <wps:cNvPr id="199" name="Elipse 199"/>
                        <wps:cNvSpPr/>
                        <wps:spPr>
                          <a:xfrm>
                            <a:off x="0" y="0"/>
                            <a:ext cx="60025" cy="60025"/>
                          </a:xfrm>
                          <a:prstGeom prst="ellipse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ipse 200"/>
                        <wps:cNvSpPr/>
                        <wps:spPr>
                          <a:xfrm>
                            <a:off x="2753249" y="0"/>
                            <a:ext cx="60025" cy="60025"/>
                          </a:xfrm>
                          <a:prstGeom prst="ellipse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85796" id="Grupo 201" o:spid="_x0000_s1026" style="position:absolute;margin-left:90.95pt;margin-top:202.1pt;width:221.5pt;height:4.7pt;z-index:251686912" coordsize="28132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">
                <v:oval id="Elipse 199" o:spid="_x0000_s1027" style="position:absolute;width:600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" fillcolor="#6cc6c9" stroked="f" strokeweight="1pt">
                  <v:stroke joinstyle="miter"/>
                </v:oval>
                <v:oval id="Elipse 200" o:spid="_x0000_s1028" style="position:absolute;left:27532;width:600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" fillcolor="#6cc6c9" stroked="f" strokeweight="1pt">
                  <v:stroke joinstyle="miter"/>
                </v:oval>
              </v:group>
            </w:pict>
          </mc:Fallback>
        </mc:AlternateContent>
      </w:r>
      <w:r w:rsidR="009B44FF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50DBF5" wp14:editId="6512F907">
                <wp:simplePos x="0" y="0"/>
                <wp:positionH relativeFrom="margin">
                  <wp:posOffset>1212215</wp:posOffset>
                </wp:positionH>
                <wp:positionV relativeFrom="paragraph">
                  <wp:posOffset>1514475</wp:posOffset>
                </wp:positionV>
                <wp:extent cx="32448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FF" w:rsidRDefault="009B44FF" w:rsidP="009B44F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  <w:t>Salvador Toral Naranjo</w:t>
                            </w:r>
                          </w:p>
                          <w:p w:rsidR="009B44FF" w:rsidRPr="00983BF1" w:rsidRDefault="009B44FF" w:rsidP="009B44F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  <w:t>TSU / TIC´s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50DBF5" id="_x0000_s1034" type="#_x0000_t202" style="position:absolute;margin-left:95.45pt;margin-top:119.25pt;width:255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" stroked="f">
                <v:textbox style="mso-fit-shape-to-text:t">
                  <w:txbxContent>
                    <w:p w:rsidR="009B44FF" w:rsidRDefault="009B44FF" w:rsidP="009B44F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  <w:t>Salvador Toral Naranjo</w:t>
                      </w:r>
                    </w:p>
                    <w:p w:rsidR="009B44FF" w:rsidRPr="00983BF1" w:rsidRDefault="009B44FF" w:rsidP="009B44FF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  <w:t>TSU / TIC´s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4FF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3E87622" wp14:editId="2808C21B">
                <wp:simplePos x="0" y="0"/>
                <wp:positionH relativeFrom="column">
                  <wp:posOffset>-905774</wp:posOffset>
                </wp:positionH>
                <wp:positionV relativeFrom="paragraph">
                  <wp:posOffset>4796287</wp:posOffset>
                </wp:positionV>
                <wp:extent cx="7550785" cy="387194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387194"/>
                          <a:chOff x="0" y="0"/>
                          <a:chExt cx="7550785" cy="387194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0" y="51758"/>
                            <a:ext cx="7550785" cy="82194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0"/>
                            <a:ext cx="7550785" cy="81915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dondear rectángulo de esquina del mismo lado 262"/>
                        <wps:cNvSpPr/>
                        <wps:spPr>
                          <a:xfrm rot="10800000">
                            <a:off x="431321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dondear rectángulo de esquina del mismo lado 263"/>
                        <wps:cNvSpPr/>
                        <wps:spPr>
                          <a:xfrm rot="10800000">
                            <a:off x="4157932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D82890" id="Group 3" o:spid="_x0000_s1026" style="position:absolute;margin-left:-71.3pt;margin-top:377.65pt;width:594.55pt;height:30.5pt;z-index:251676672" coordsize="75507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">
                <v:rect id="Rectángulo 21" o:spid="_x0000_s1027" style="position:absolute;top:517;width:75507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" fillcolor="#dadada" stroked="f" strokeweight="1pt"/>
                <v:rect id="Rectángulo 17" o:spid="_x0000_s1028" style="position:absolute;width:75507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" fillcolor="#4b7f83" stroked="f" strokeweight="1pt"/>
                <v:shape id="Redondear rectángulo de esquina del mismo lado 262" o:spid="_x0000_s1029" style="position:absolute;left:4313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v:shape id="Redondear rectángulo de esquina del mismo lado 263" o:spid="_x0000_s1030" style="position:absolute;left:41579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</v:group>
            </w:pict>
          </mc:Fallback>
        </mc:AlternateContent>
      </w:r>
      <w:r w:rsidR="009B44FF" w:rsidRPr="00385645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30B51C8" wp14:editId="144D6CE8">
                <wp:simplePos x="0" y="0"/>
                <wp:positionH relativeFrom="column">
                  <wp:posOffset>2866773</wp:posOffset>
                </wp:positionH>
                <wp:positionV relativeFrom="paragraph">
                  <wp:posOffset>8020685</wp:posOffset>
                </wp:positionV>
                <wp:extent cx="220345" cy="480060"/>
                <wp:effectExtent l="0" t="0" r="27305" b="15240"/>
                <wp:wrapNone/>
                <wp:docPr id="291" name="Grupo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480060"/>
                          <a:chOff x="0" y="0"/>
                          <a:chExt cx="220345" cy="480322"/>
                        </a:xfrm>
                      </wpg:grpSpPr>
                      <wps:wsp>
                        <wps:cNvPr id="292" name="Conector recto 292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Conector recto 293"/>
                        <wps:cNvCnPr/>
                        <wps:spPr>
                          <a:xfrm>
                            <a:off x="0" y="228600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Conector recto 294"/>
                        <wps:cNvCnPr/>
                        <wps:spPr>
                          <a:xfrm>
                            <a:off x="0" y="448235"/>
                            <a:ext cx="1808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Elipse 295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Elipse 296"/>
                        <wps:cNvSpPr/>
                        <wps:spPr>
                          <a:xfrm>
                            <a:off x="152400" y="192741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Elipse 297"/>
                        <wps:cNvSpPr/>
                        <wps:spPr>
                          <a:xfrm>
                            <a:off x="152400" y="412377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AC1F4" id="Grupo 291" o:spid="_x0000_s1026" style="position:absolute;margin-left:225.75pt;margin-top:631.55pt;width:17.35pt;height:37.8pt;z-index:251694080" coordsize="220345,48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">
                <v:line id="Conector recto 292" o:spid="_x0000_s1027" style="position:absolute;visibility:visible;mso-wrap-style:square" from="0,40341" to="180340,4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" strokecolor="#6cc6c9" strokeweight=".5pt">
                  <v:stroke joinstyle="miter"/>
                </v:line>
                <v:line id="Conector recto 293" o:spid="_x0000_s1028" style="position:absolute;visibility:visible;mso-wrap-style:square" from="0,228600" to="18034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" strokecolor="#6cc6c9" strokeweight=".5pt">
                  <v:stroke joinstyle="miter"/>
                </v:line>
                <v:line id="Conector recto 294" o:spid="_x0000_s1029" style="position:absolute;visibility:visible;mso-wrap-style:square" from="0,448235" to="180870,448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" strokecolor="#6cc6c9" strokeweight=".5pt">
                  <v:stroke joinstyle="miter"/>
                </v:line>
                <v:oval id="Elipse 295" o:spid="_x0000_s1030" style="position:absolute;left:152400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" strokecolor="#6cc6c9" strokeweight="1pt">
                  <v:stroke joinstyle="miter"/>
                </v:oval>
                <v:oval id="Elipse 296" o:spid="_x0000_s1031" style="position:absolute;left:152400;top:192741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" strokecolor="#6cc6c9" strokeweight="1pt">
                  <v:stroke joinstyle="miter"/>
                </v:oval>
                <v:oval id="Elipse 297" o:spid="_x0000_s1032" style="position:absolute;left:152400;top:412377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" strokecolor="#6cc6c9" strokeweight="1pt">
                  <v:stroke joinstyle="miter"/>
                </v:oval>
              </v:group>
            </w:pict>
          </mc:Fallback>
        </mc:AlternateContent>
      </w:r>
      <w:r w:rsidR="009B44F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E3F5DA" wp14:editId="135B6033">
                <wp:simplePos x="0" y="0"/>
                <wp:positionH relativeFrom="column">
                  <wp:posOffset>3237230</wp:posOffset>
                </wp:positionH>
                <wp:positionV relativeFrom="paragraph">
                  <wp:posOffset>5370195</wp:posOffset>
                </wp:positionV>
                <wp:extent cx="2891790" cy="262255"/>
                <wp:effectExtent l="0" t="0" r="3810" b="4445"/>
                <wp:wrapNone/>
                <wp:docPr id="222" name="Proceso alternativ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78C1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222" o:spid="_x0000_s1026" type="#_x0000_t176" style="position:absolute;margin-left:254.9pt;margin-top:422.85pt;width:227.7pt;height:20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" fillcolor="#6cc6c9" stroked="f" strokeweight="0">
                <v:stroke joinstyle="round" endcap="round"/>
              </v:shape>
            </w:pict>
          </mc:Fallback>
        </mc:AlternateContent>
      </w:r>
      <w:r w:rsidR="009B44FF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3863A41" wp14:editId="3F758C28">
                <wp:simplePos x="0" y="0"/>
                <wp:positionH relativeFrom="column">
                  <wp:posOffset>2868295</wp:posOffset>
                </wp:positionH>
                <wp:positionV relativeFrom="paragraph">
                  <wp:posOffset>5979160</wp:posOffset>
                </wp:positionV>
                <wp:extent cx="220345" cy="480060"/>
                <wp:effectExtent l="0" t="0" r="27305" b="15240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480060"/>
                          <a:chOff x="0" y="0"/>
                          <a:chExt cx="220345" cy="480322"/>
                        </a:xfrm>
                      </wpg:grpSpPr>
                      <wps:wsp>
                        <wps:cNvPr id="209" name="Conector recto 209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Conector recto 211"/>
                        <wps:cNvCnPr/>
                        <wps:spPr>
                          <a:xfrm>
                            <a:off x="0" y="228600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Conector recto 212"/>
                        <wps:cNvCnPr/>
                        <wps:spPr>
                          <a:xfrm>
                            <a:off x="0" y="448235"/>
                            <a:ext cx="1808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Elipse 213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Elipse 214"/>
                        <wps:cNvSpPr/>
                        <wps:spPr>
                          <a:xfrm>
                            <a:off x="152400" y="192741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Elipse 215"/>
                        <wps:cNvSpPr/>
                        <wps:spPr>
                          <a:xfrm>
                            <a:off x="152400" y="412377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061804" id="Grupo 223" o:spid="_x0000_s1026" style="position:absolute;margin-left:225.85pt;margin-top:470.8pt;width:17.35pt;height:37.8pt;z-index:251688960" coordsize="220345,48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">
                <v:line id="Conector recto 209" o:spid="_x0000_s1027" style="position:absolute;visibility:visible;mso-wrap-style:square" from="0,40341" to="180340,4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" strokecolor="#6cc6c9" strokeweight=".5pt">
                  <v:stroke joinstyle="miter"/>
                </v:line>
                <v:line id="Conector recto 211" o:spid="_x0000_s1028" style="position:absolute;visibility:visible;mso-wrap-style:square" from="0,228600" to="18034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" strokecolor="#6cc6c9" strokeweight=".5pt">
                  <v:stroke joinstyle="miter"/>
                </v:line>
                <v:line id="Conector recto 212" o:spid="_x0000_s1029" style="position:absolute;visibility:visible;mso-wrap-style:square" from="0,448235" to="180870,448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" strokecolor="#6cc6c9" strokeweight=".5pt">
                  <v:stroke joinstyle="miter"/>
                </v:line>
                <v:oval id="Elipse 213" o:spid="_x0000_s1030" style="position:absolute;left:152400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" strokecolor="#6cc6c9" strokeweight="1pt">
                  <v:stroke joinstyle="miter"/>
                </v:oval>
                <v:oval id="Elipse 214" o:spid="_x0000_s1031" style="position:absolute;left:152400;top:192741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" strokecolor="#6cc6c9" strokeweight="1pt">
                  <v:stroke joinstyle="miter"/>
                </v:oval>
                <v:oval id="Elipse 215" o:spid="_x0000_s1032" style="position:absolute;left:152400;top:412377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" strokecolor="#6cc6c9" strokeweight="1pt">
                  <v:stroke joinstyle="miter"/>
                </v:oval>
              </v:group>
            </w:pict>
          </mc:Fallback>
        </mc:AlternateContent>
      </w:r>
      <w:r w:rsidR="009B44FF">
        <w:rPr>
          <w:noProof/>
          <w:lang w:val="pt-BR" w:eastAsia="pt-BR"/>
        </w:rPr>
        <w:drawing>
          <wp:anchor distT="0" distB="0" distL="114300" distR="114300" simplePos="0" relativeHeight="251665408" behindDoc="0" locked="0" layoutInCell="1" allowOverlap="1" wp14:anchorId="1B8EAB62" wp14:editId="4B5181B4">
            <wp:simplePos x="0" y="0"/>
            <wp:positionH relativeFrom="margin">
              <wp:posOffset>2799080</wp:posOffset>
            </wp:positionH>
            <wp:positionV relativeFrom="paragraph">
              <wp:posOffset>2971053</wp:posOffset>
            </wp:positionV>
            <wp:extent cx="133350" cy="1333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d_2_resume_semana3_mexico_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4F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E9AB96" wp14:editId="6F68611F">
                <wp:simplePos x="0" y="0"/>
                <wp:positionH relativeFrom="column">
                  <wp:posOffset>2869160</wp:posOffset>
                </wp:positionH>
                <wp:positionV relativeFrom="paragraph">
                  <wp:posOffset>5234130</wp:posOffset>
                </wp:positionV>
                <wp:extent cx="4145" cy="4110375"/>
                <wp:effectExtent l="0" t="0" r="34290" b="2349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" cy="4110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E677D" id="Conector recto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412.15pt" to="226.25pt,7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" strokecolor="#6cc6c9" strokeweight=".5pt">
                <v:stroke joinstyle="miter"/>
              </v:line>
            </w:pict>
          </mc:Fallback>
        </mc:AlternateContent>
      </w:r>
      <w:r w:rsidR="009B44FF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262D4FB" wp14:editId="74915841">
                <wp:simplePos x="0" y="0"/>
                <wp:positionH relativeFrom="column">
                  <wp:posOffset>-442127</wp:posOffset>
                </wp:positionH>
                <wp:positionV relativeFrom="paragraph">
                  <wp:posOffset>2260879</wp:posOffset>
                </wp:positionV>
                <wp:extent cx="6581670" cy="281940"/>
                <wp:effectExtent l="0" t="0" r="0" b="381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670" cy="281940"/>
                          <a:chOff x="0" y="0"/>
                          <a:chExt cx="6550319" cy="282102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237486" y="0"/>
                            <a:ext cx="6070059" cy="282102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ángulo isósceles 7"/>
                        <wps:cNvSpPr/>
                        <wps:spPr>
                          <a:xfrm rot="16200000">
                            <a:off x="-19367" y="20548"/>
                            <a:ext cx="280670" cy="241935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ángulo isósceles 8"/>
                        <wps:cNvSpPr/>
                        <wps:spPr>
                          <a:xfrm rot="5400000">
                            <a:off x="6288965" y="20548"/>
                            <a:ext cx="280671" cy="242036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F1F88A" id="Grupo 9" o:spid="_x0000_s1026" style="position:absolute;margin-left:-34.8pt;margin-top:178pt;width:518.25pt;height:22.2pt;z-index:251662336;mso-width-relative:margin" coordsize="65503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">
                <v:rect id="Rectángulo 6" o:spid="_x0000_s1027" style="position:absolute;left:2374;width:60701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" fillcolor="#4b7f83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28" type="#_x0000_t5" style="position:absolute;left:-194;top:205;width:2807;height:24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" fillcolor="#4b7f83" stroked="f" strokeweight="1pt"/>
                <v:shape id="Triángulo isósceles 8" o:spid="_x0000_s1029" type="#_x0000_t5" style="position:absolute;left:62889;top:205;width:2807;height:242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" fillcolor="#4b7f83" stroked="f" strokeweight="1pt"/>
              </v:group>
            </w:pict>
          </mc:Fallback>
        </mc:AlternateContent>
      </w:r>
      <w:r w:rsidR="009B44FF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6F3A2DD" wp14:editId="4BBBA577">
                <wp:simplePos x="0" y="0"/>
                <wp:positionH relativeFrom="margin">
                  <wp:posOffset>3411855</wp:posOffset>
                </wp:positionH>
                <wp:positionV relativeFrom="paragraph">
                  <wp:posOffset>4819650</wp:posOffset>
                </wp:positionV>
                <wp:extent cx="2553970" cy="1404620"/>
                <wp:effectExtent l="0" t="0" r="0" b="0"/>
                <wp:wrapSquare wrapText="bothSides"/>
                <wp:docPr id="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FF" w:rsidRPr="000A5419" w:rsidRDefault="000A5419" w:rsidP="009B44F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 xml:space="preserve">EXPERIENCIA LABORAL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3A2DD" id="_x0000_s1035" type="#_x0000_t202" style="position:absolute;margin-left:268.65pt;margin-top:379.5pt;width:201.1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" filled="f" stroked="f">
                <v:textbox style="mso-fit-shape-to-text:t">
                  <w:txbxContent>
                    <w:p w:rsidR="009B44FF" w:rsidRPr="000A5419" w:rsidRDefault="000A5419" w:rsidP="009B44F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 xml:space="preserve">EXPERIENCIA LABORAL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4F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7B45F" wp14:editId="205FA12A">
                <wp:simplePos x="0" y="0"/>
                <wp:positionH relativeFrom="column">
                  <wp:posOffset>3209813</wp:posOffset>
                </wp:positionH>
                <wp:positionV relativeFrom="paragraph">
                  <wp:posOffset>4869180</wp:posOffset>
                </wp:positionV>
                <wp:extent cx="2988945" cy="360680"/>
                <wp:effectExtent l="0" t="0" r="1905" b="127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80246F" id="Rectángulo redondeado 22" o:spid="_x0000_s1026" style="position:absolute;margin-left:252.75pt;margin-top:383.4pt;width:235.35pt;height:2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" fillcolor="#dadada" stroked="f" strokeweight="1pt">
                <v:stroke joinstyle="miter"/>
              </v:roundrect>
            </w:pict>
          </mc:Fallback>
        </mc:AlternateContent>
      </w:r>
      <w:r w:rsidR="009B44F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FA248" wp14:editId="4D818197">
                <wp:simplePos x="0" y="0"/>
                <wp:positionH relativeFrom="column">
                  <wp:posOffset>-514764</wp:posOffset>
                </wp:positionH>
                <wp:positionV relativeFrom="paragraph">
                  <wp:posOffset>4871085</wp:posOffset>
                </wp:positionV>
                <wp:extent cx="2988945" cy="360680"/>
                <wp:effectExtent l="0" t="0" r="1905" b="127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30F94D" id="Rectángulo redondeado 20" o:spid="_x0000_s1026" style="position:absolute;margin-left:-40.55pt;margin-top:383.55pt;width:235.35pt;height:2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" fillcolor="#dadada" stroked="f" strokeweight="1pt">
                <v:stroke joinstyle="miter"/>
              </v:roundrect>
            </w:pict>
          </mc:Fallback>
        </mc:AlternateContent>
      </w:r>
      <w:r w:rsidR="009B44FF" w:rsidRPr="006F118F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556B19" wp14:editId="73FA97D6">
                <wp:simplePos x="0" y="0"/>
                <wp:positionH relativeFrom="margin">
                  <wp:posOffset>-567055</wp:posOffset>
                </wp:positionH>
                <wp:positionV relativeFrom="paragraph">
                  <wp:posOffset>3607435</wp:posOffset>
                </wp:positionV>
                <wp:extent cx="6798310" cy="1090295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31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0A5419" w:rsidRDefault="000A5419" w:rsidP="000A5419">
                            <w:pP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</w:pPr>
                            <w:r w:rsidRPr="000A5419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Área de conocimiento</w:t>
                            </w: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:</w:t>
                            </w:r>
                            <w:r w:rsidRPr="000A5419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 programación y gestión de proyectos.</w:t>
                            </w:r>
                          </w:p>
                          <w:p w:rsidR="000A5419" w:rsidRPr="000A5419" w:rsidRDefault="000A5419" w:rsidP="000A5419">
                            <w:pP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</w:pPr>
                            <w:r w:rsidRPr="000A5419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Fortalezas personales: </w:t>
                            </w: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Liderazgo, buen comunicador, </w:t>
                            </w:r>
                            <w:r w:rsidRPr="000A5419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apreciación del aprendizaje,</w:t>
                            </w: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 autodidacto, </w:t>
                            </w:r>
                            <w:r w:rsidRPr="000A5419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resolución</w:t>
                            </w:r>
                            <w:r w:rsidRPr="000A5419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 de problemas, </w:t>
                            </w: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adaptabilidad, </w:t>
                            </w:r>
                            <w:r w:rsidRPr="000A5419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prudencia, humildad, vitalidad y persistencia.</w:t>
                            </w:r>
                          </w:p>
                          <w:p w:rsidR="009B44FF" w:rsidRDefault="000A5419" w:rsidP="000A5419">
                            <w:r w:rsidRPr="000A5419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Funciones realizadas: </w:t>
                            </w: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líder</w:t>
                            </w:r>
                            <w:r w:rsidRPr="000A5419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 de proyecto, diseñador, programador</w:t>
                            </w: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 y téster</w:t>
                            </w:r>
                            <w:r w:rsidRPr="000A5419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56B19" id="_x0000_s1036" type="#_x0000_t202" style="position:absolute;margin-left:-44.65pt;margin-top:284.05pt;width:535.3pt;height:85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" filled="f" stroked="f">
                <v:textbox>
                  <w:txbxContent>
                    <w:p w:rsidR="000A5419" w:rsidRPr="000A5419" w:rsidRDefault="000A5419" w:rsidP="000A5419">
                      <w:pPr>
                        <w:rPr>
                          <w:rFonts w:ascii="Century Gothic" w:hAnsi="Century Gothic"/>
                          <w:color w:val="4C4C4C"/>
                          <w:sz w:val="20"/>
                        </w:rPr>
                      </w:pPr>
                      <w:r w:rsidRPr="000A5419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Área de conocimiento</w:t>
                      </w:r>
                      <w:r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:</w:t>
                      </w:r>
                      <w:r w:rsidRPr="000A5419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 programación y gestión de proyectos.</w:t>
                      </w:r>
                    </w:p>
                    <w:p w:rsidR="000A5419" w:rsidRPr="000A5419" w:rsidRDefault="000A5419" w:rsidP="000A5419">
                      <w:pPr>
                        <w:rPr>
                          <w:rFonts w:ascii="Century Gothic" w:hAnsi="Century Gothic"/>
                          <w:color w:val="4C4C4C"/>
                          <w:sz w:val="20"/>
                        </w:rPr>
                      </w:pPr>
                      <w:r w:rsidRPr="000A5419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Fortalezas personales: </w:t>
                      </w:r>
                      <w:r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Liderazgo, buen comunicador, </w:t>
                      </w:r>
                      <w:r w:rsidRPr="000A5419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apreciación del aprendizaje,</w:t>
                      </w:r>
                      <w:r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 autodidacto, </w:t>
                      </w:r>
                      <w:r w:rsidRPr="000A5419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resolución</w:t>
                      </w:r>
                      <w:r w:rsidRPr="000A5419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 de problemas, </w:t>
                      </w:r>
                      <w:r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adaptabilidad, </w:t>
                      </w:r>
                      <w:r w:rsidRPr="000A5419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prudencia, humildad, vitalidad y persistencia.</w:t>
                      </w:r>
                    </w:p>
                    <w:p w:rsidR="009B44FF" w:rsidRDefault="000A5419" w:rsidP="000A5419">
                      <w:r w:rsidRPr="000A5419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Funciones realizadas: </w:t>
                      </w:r>
                      <w:r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líder</w:t>
                      </w:r>
                      <w:r w:rsidRPr="000A5419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 de proyecto, diseñador, programador</w:t>
                      </w:r>
                      <w:r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 y téster</w:t>
                      </w:r>
                      <w:r w:rsidRPr="000A5419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4FF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9FF363" wp14:editId="66490689">
                <wp:simplePos x="0" y="0"/>
                <wp:positionH relativeFrom="margin">
                  <wp:posOffset>1681701</wp:posOffset>
                </wp:positionH>
                <wp:positionV relativeFrom="paragraph">
                  <wp:posOffset>3220085</wp:posOffset>
                </wp:positionV>
                <wp:extent cx="237490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FF" w:rsidRPr="000A5419" w:rsidRDefault="000A5419" w:rsidP="009B44F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 xml:space="preserve">EXTRACTO PROFECIONAL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9FF363" id="_x0000_s1037" type="#_x0000_t202" style="position:absolute;margin-left:132.4pt;margin-top:253.55pt;width:18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" filled="f" stroked="f">
                <v:textbox style="mso-fit-shape-to-text:t">
                  <w:txbxContent>
                    <w:p w:rsidR="009B44FF" w:rsidRPr="000A5419" w:rsidRDefault="000A5419" w:rsidP="009B44F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 xml:space="preserve">EXTRACTO PROFECIONAL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4F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CB36D" wp14:editId="22CC2787">
                <wp:simplePos x="0" y="0"/>
                <wp:positionH relativeFrom="page">
                  <wp:posOffset>3175</wp:posOffset>
                </wp:positionH>
                <wp:positionV relativeFrom="paragraph">
                  <wp:posOffset>3173730</wp:posOffset>
                </wp:positionV>
                <wp:extent cx="7550785" cy="38989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7C615F" id="Rectángulo 11" o:spid="_x0000_s1026" style="position:absolute;margin-left:.25pt;margin-top:249.9pt;width:594.55pt;height:30.7pt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" fillcolor="#6cc6c9" stroked="f" strokeweight="1pt">
                <w10:wrap anchorx="page"/>
              </v:rect>
            </w:pict>
          </mc:Fallback>
        </mc:AlternateContent>
      </w:r>
      <w:r w:rsidR="009B44F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53219" wp14:editId="012FAA93">
                <wp:simplePos x="0" y="0"/>
                <wp:positionH relativeFrom="page">
                  <wp:posOffset>3175</wp:posOffset>
                </wp:positionH>
                <wp:positionV relativeFrom="paragraph">
                  <wp:posOffset>4722495</wp:posOffset>
                </wp:positionV>
                <wp:extent cx="7550785" cy="8191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81915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43ADB" id="Rectángulo 16" o:spid="_x0000_s1026" style="position:absolute;margin-left:.25pt;margin-top:371.85pt;width:594.55pt;height:6.4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" fillcolor="#6cc6c9" stroked="f" strokeweight="1pt">
                <w10:wrap anchorx="page"/>
              </v:rect>
            </w:pict>
          </mc:Fallback>
        </mc:AlternateContent>
      </w:r>
    </w:p>
    <w:p w:rsidR="009B44FF" w:rsidRDefault="009B44FF">
      <w:pPr>
        <w:sectPr w:rsidR="009B44FF" w:rsidSect="008A4E01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0A5419" w:rsidRDefault="000A5419" w:rsidP="000A5419"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18E6ECED" wp14:editId="6E1BFCB6">
                <wp:simplePos x="0" y="0"/>
                <wp:positionH relativeFrom="page">
                  <wp:posOffset>9525</wp:posOffset>
                </wp:positionH>
                <wp:positionV relativeFrom="paragraph">
                  <wp:posOffset>-5715</wp:posOffset>
                </wp:positionV>
                <wp:extent cx="7550785" cy="386715"/>
                <wp:effectExtent l="0" t="0" r="0" b="0"/>
                <wp:wrapNone/>
                <wp:docPr id="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386715"/>
                          <a:chOff x="0" y="0"/>
                          <a:chExt cx="7550785" cy="387194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0" y="51758"/>
                            <a:ext cx="7550785" cy="82194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ángulo 30"/>
                        <wps:cNvSpPr/>
                        <wps:spPr>
                          <a:xfrm>
                            <a:off x="0" y="0"/>
                            <a:ext cx="7550785" cy="81915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dondear rectángulo de esquina del mismo lado 262"/>
                        <wps:cNvSpPr/>
                        <wps:spPr>
                          <a:xfrm rot="10800000">
                            <a:off x="431321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dondear rectángulo de esquina del mismo lado 263"/>
                        <wps:cNvSpPr/>
                        <wps:spPr>
                          <a:xfrm rot="10800000">
                            <a:off x="4157932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51DA25" id="Group 3" o:spid="_x0000_s1026" style="position:absolute;margin-left:.75pt;margin-top:-.45pt;width:594.55pt;height:30.45pt;z-index:251781120;mso-position-horizontal-relative:page" coordsize="75507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">
                <v:rect id="Rectángulo 5" o:spid="_x0000_s1027" style="position:absolute;top:517;width:75507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" fillcolor="#dadada" stroked="f" strokeweight="1pt"/>
                <v:rect id="Rectángulo 30" o:spid="_x0000_s1028" style="position:absolute;width:75507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" fillcolor="#4b7f83" stroked="f" strokeweight="1pt"/>
                <v:shape id="Redondear rectángulo de esquina del mismo lado 262" o:spid="_x0000_s1029" style="position:absolute;left:4313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v:shape id="Redondear rectángulo de esquina del mismo lado 263" o:spid="_x0000_s1030" style="position:absolute;left:41579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2BAD04C" wp14:editId="13D5C8F5">
                <wp:simplePos x="0" y="0"/>
                <wp:positionH relativeFrom="margin">
                  <wp:posOffset>3324225</wp:posOffset>
                </wp:positionH>
                <wp:positionV relativeFrom="paragraph">
                  <wp:posOffset>6796</wp:posOffset>
                </wp:positionV>
                <wp:extent cx="2553970" cy="1404620"/>
                <wp:effectExtent l="0" t="0" r="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92D" w:rsidRPr="000A5419" w:rsidRDefault="0020092D" w:rsidP="0020092D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 xml:space="preserve">EXPERIENCIA LABORAL </w:t>
                            </w:r>
                          </w:p>
                          <w:p w:rsidR="000A5419" w:rsidRPr="000A5419" w:rsidRDefault="000A5419" w:rsidP="000A541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D04C" id="_x0000_s1038" type="#_x0000_t202" style="position:absolute;margin-left:261.75pt;margin-top:.55pt;width:201.1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" filled="f" stroked="f">
                <v:textbox style="mso-fit-shape-to-text:t">
                  <w:txbxContent>
                    <w:p w:rsidR="0020092D" w:rsidRPr="000A5419" w:rsidRDefault="0020092D" w:rsidP="0020092D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 xml:space="preserve">EXPERIENCIA LABORAL </w:t>
                      </w:r>
                    </w:p>
                    <w:p w:rsidR="000A5419" w:rsidRPr="000A5419" w:rsidRDefault="000A5419" w:rsidP="000A5419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8B0E36" wp14:editId="70ACF1B9">
                <wp:simplePos x="0" y="0"/>
                <wp:positionH relativeFrom="margin">
                  <wp:posOffset>2846705</wp:posOffset>
                </wp:positionH>
                <wp:positionV relativeFrom="paragraph">
                  <wp:posOffset>123825</wp:posOffset>
                </wp:positionV>
                <wp:extent cx="3810" cy="4110355"/>
                <wp:effectExtent l="0" t="0" r="34290" b="2349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11035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B72D1" id="Conector recto 34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15pt,9.75pt" to="224.45pt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" strokecolor="#6cc6c9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5C24AAE" wp14:editId="79B7D471">
                <wp:simplePos x="0" y="0"/>
                <wp:positionH relativeFrom="margin">
                  <wp:posOffset>-409575</wp:posOffset>
                </wp:positionH>
                <wp:positionV relativeFrom="paragraph">
                  <wp:posOffset>0</wp:posOffset>
                </wp:positionV>
                <wp:extent cx="2553970" cy="1404620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92D" w:rsidRPr="000A5419" w:rsidRDefault="0020092D" w:rsidP="0020092D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 xml:space="preserve">EXPERIENCIA LABORAL </w:t>
                            </w:r>
                          </w:p>
                          <w:p w:rsidR="000A5419" w:rsidRPr="000A5419" w:rsidRDefault="000A5419" w:rsidP="000A541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24AAE" id="_x0000_s1039" type="#_x0000_t202" style="position:absolute;margin-left:-32.25pt;margin-top:0;width:201.1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" filled="f" stroked="f">
                <v:textbox style="mso-fit-shape-to-text:t">
                  <w:txbxContent>
                    <w:p w:rsidR="0020092D" w:rsidRPr="000A5419" w:rsidRDefault="0020092D" w:rsidP="0020092D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 xml:space="preserve">EXPERIENCIA LABORAL </w:t>
                      </w:r>
                    </w:p>
                    <w:p w:rsidR="000A5419" w:rsidRPr="000A5419" w:rsidRDefault="000A5419" w:rsidP="000A5419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A5419" w:rsidRPr="009B44FF" w:rsidRDefault="007E12A2" w:rsidP="000A5419"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D60AE8E" wp14:editId="51152BD1">
                <wp:simplePos x="0" y="0"/>
                <wp:positionH relativeFrom="margin">
                  <wp:posOffset>3429318</wp:posOffset>
                </wp:positionH>
                <wp:positionV relativeFrom="paragraph">
                  <wp:posOffset>229870</wp:posOffset>
                </wp:positionV>
                <wp:extent cx="2590800" cy="1404620"/>
                <wp:effectExtent l="0" t="0" r="0" b="0"/>
                <wp:wrapSquare wrapText="bothSides"/>
                <wp:docPr id="3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2A2" w:rsidRPr="00953C4A" w:rsidRDefault="007E12A2" w:rsidP="007E12A2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Desde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marzo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3F78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2018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hasta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abril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0AE8E" id="_x0000_s1040" type="#_x0000_t202" style="position:absolute;margin-left:270.05pt;margin-top:18.1pt;width:204pt;height:110.6pt;z-index:251804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" filled="f" stroked="f">
                <v:textbox style="mso-fit-shape-to-text:t">
                  <w:txbxContent>
                    <w:p w:rsidR="007E12A2" w:rsidRPr="00953C4A" w:rsidRDefault="007E12A2" w:rsidP="007E12A2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Desde 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marzo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 w:rsidRPr="005A3F78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2018 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hasta 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abril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5F8B0AC" wp14:editId="109E975F">
                <wp:simplePos x="0" y="0"/>
                <wp:positionH relativeFrom="column">
                  <wp:posOffset>3267027</wp:posOffset>
                </wp:positionH>
                <wp:positionV relativeFrom="paragraph">
                  <wp:posOffset>237490</wp:posOffset>
                </wp:positionV>
                <wp:extent cx="2891790" cy="485775"/>
                <wp:effectExtent l="0" t="0" r="3810" b="9525"/>
                <wp:wrapNone/>
                <wp:docPr id="336" name="Proceso alternativ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48577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1236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222" o:spid="_x0000_s1026" type="#_x0000_t176" style="position:absolute;margin-left:257.25pt;margin-top:18.7pt;width:227.7pt;height:38.2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" fillcolor="#6cc6c9" stroked="f" strokeweight="0">
                <v:stroke joinstyle="round" endcap="round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913A31D" wp14:editId="1165743E">
                <wp:simplePos x="0" y="0"/>
                <wp:positionH relativeFrom="margin">
                  <wp:posOffset>-352425</wp:posOffset>
                </wp:positionH>
                <wp:positionV relativeFrom="paragraph">
                  <wp:posOffset>220345</wp:posOffset>
                </wp:positionV>
                <wp:extent cx="2590800" cy="1404620"/>
                <wp:effectExtent l="0" t="0" r="0" b="0"/>
                <wp:wrapSquare wrapText="bothSides"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2A2" w:rsidRPr="00953C4A" w:rsidRDefault="007E12A2" w:rsidP="007E12A2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Desde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diciembre </w:t>
                            </w:r>
                            <w:r w:rsidRPr="005A3F78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2018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hasta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febrero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3A31D" id="_x0000_s1041" type="#_x0000_t202" style="position:absolute;margin-left:-27.75pt;margin-top:17.35pt;width:204pt;height:110.6pt;z-index:251796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" filled="f" stroked="f">
                <v:textbox style="mso-fit-shape-to-text:t">
                  <w:txbxContent>
                    <w:p w:rsidR="007E12A2" w:rsidRPr="00953C4A" w:rsidRDefault="007E12A2" w:rsidP="007E12A2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Desde 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diciembre </w:t>
                      </w:r>
                      <w:r w:rsidRPr="005A3F78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2018 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hasta 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febrero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7E82E4F" wp14:editId="01456ABD">
                <wp:simplePos x="0" y="0"/>
                <wp:positionH relativeFrom="column">
                  <wp:posOffset>-476250</wp:posOffset>
                </wp:positionH>
                <wp:positionV relativeFrom="paragraph">
                  <wp:posOffset>238125</wp:posOffset>
                </wp:positionV>
                <wp:extent cx="2891790" cy="485775"/>
                <wp:effectExtent l="0" t="0" r="3810" b="9525"/>
                <wp:wrapNone/>
                <wp:docPr id="331" name="Proceso alternativ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48577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F041A" id="Proceso alternativo 222" o:spid="_x0000_s1026" type="#_x0000_t176" style="position:absolute;margin-left:-37.5pt;margin-top:18.75pt;width:227.7pt;height:38.2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" fillcolor="#6cc6c9" stroked="f" strokeweight="0">
                <v:stroke joinstyle="round" endcap="round"/>
              </v:shape>
            </w:pict>
          </mc:Fallback>
        </mc:AlternateContent>
      </w:r>
    </w:p>
    <w:p w:rsidR="000A5419" w:rsidRDefault="007E12A2" w:rsidP="000A5419">
      <w:pPr>
        <w:tabs>
          <w:tab w:val="left" w:pos="1935"/>
        </w:tabs>
      </w:pPr>
      <w:r w:rsidRPr="00953C4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40D0AFAF" wp14:editId="20F0B224">
                <wp:simplePos x="0" y="0"/>
                <wp:positionH relativeFrom="margin">
                  <wp:posOffset>-733425</wp:posOffset>
                </wp:positionH>
                <wp:positionV relativeFrom="paragraph">
                  <wp:posOffset>447675</wp:posOffset>
                </wp:positionV>
                <wp:extent cx="3343275" cy="1323975"/>
                <wp:effectExtent l="0" t="0" r="0" b="0"/>
                <wp:wrapSquare wrapText="bothSides"/>
                <wp:docPr id="3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2A2" w:rsidRDefault="007E12A2" w:rsidP="007E12A2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 w:rsidRPr="000A5419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Puestos en la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Empresa</w:t>
                            </w:r>
                            <w:r w:rsidRPr="000A5419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E12A2" w:rsidRPr="000A5419" w:rsidRDefault="007E12A2" w:rsidP="007E12A2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MAVER</w:t>
                            </w:r>
                          </w:p>
                          <w:p w:rsidR="007E12A2" w:rsidRPr="000A5419" w:rsidRDefault="007E12A2" w:rsidP="007E12A2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0A5419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Desarrollador de proyectos, realizar las actividades relevantes para crear un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sitio web</w:t>
                            </w:r>
                            <w:r w:rsidRPr="000A5419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E12A2" w:rsidRPr="00953C4A" w:rsidRDefault="007E12A2" w:rsidP="007E12A2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Define el código fuente del sitio web asegurándose de su correcta funcionalidad</w:t>
                            </w:r>
                            <w:r w:rsidRPr="000A5419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AFAF" id="_x0000_s1042" type="#_x0000_t202" style="position:absolute;margin-left:-57.75pt;margin-top:35.25pt;width:263.25pt;height:104.2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" filled="f" stroked="f">
                <v:textbox>
                  <w:txbxContent>
                    <w:p w:rsidR="007E12A2" w:rsidRDefault="007E12A2" w:rsidP="007E12A2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 w:rsidRPr="000A5419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Puestos en la 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Empresa</w:t>
                      </w:r>
                      <w:r w:rsidRPr="000A5419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.</w:t>
                      </w:r>
                    </w:p>
                    <w:p w:rsidR="007E12A2" w:rsidRPr="000A5419" w:rsidRDefault="007E12A2" w:rsidP="007E12A2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MAVER</w:t>
                      </w:r>
                    </w:p>
                    <w:p w:rsidR="007E12A2" w:rsidRPr="000A5419" w:rsidRDefault="007E12A2" w:rsidP="007E12A2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0A5419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Desarrollador de proyectos, realizar las actividades relevantes para crear un </w:t>
                      </w: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sitio web</w:t>
                      </w:r>
                      <w:r w:rsidRPr="000A5419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.</w:t>
                      </w:r>
                    </w:p>
                    <w:p w:rsidR="007E12A2" w:rsidRPr="00953C4A" w:rsidRDefault="007E12A2" w:rsidP="007E12A2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Define el código fuente del sitio web asegurándose de su correcta funcionalidad</w:t>
                      </w:r>
                      <w:r w:rsidRPr="000A5419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3C4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155C43F9" wp14:editId="0FA85E75">
                <wp:simplePos x="0" y="0"/>
                <wp:positionH relativeFrom="margin">
                  <wp:posOffset>3009900</wp:posOffset>
                </wp:positionH>
                <wp:positionV relativeFrom="paragraph">
                  <wp:posOffset>482600</wp:posOffset>
                </wp:positionV>
                <wp:extent cx="3343275" cy="1666875"/>
                <wp:effectExtent l="0" t="0" r="0" b="0"/>
                <wp:wrapSquare wrapText="bothSides"/>
                <wp:docPr id="4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2A2" w:rsidRDefault="007E12A2" w:rsidP="007E12A2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 w:rsidRPr="000A5419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Puestos en la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Empresa</w:t>
                            </w:r>
                            <w:r w:rsidRPr="000A5419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E12A2" w:rsidRPr="000A5419" w:rsidRDefault="007E12A2" w:rsidP="007E12A2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SOYATO</w:t>
                            </w:r>
                          </w:p>
                          <w:p w:rsidR="0020092D" w:rsidRDefault="0020092D" w:rsidP="007E12A2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Líder de proyecto, asegurando el cumplimento de los acuerdos con la empresa.</w:t>
                            </w:r>
                          </w:p>
                          <w:p w:rsidR="007E12A2" w:rsidRPr="000A5419" w:rsidRDefault="007E12A2" w:rsidP="007E12A2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0A5419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Desarrollador de proyectos, realizar las actividades relevantes para crear un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sitio web</w:t>
                            </w:r>
                            <w:r w:rsidRPr="000A5419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E12A2" w:rsidRPr="00953C4A" w:rsidRDefault="007E12A2" w:rsidP="007E12A2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Define el código fuente del sitio web asegurándose de su correcta funcionalidad</w:t>
                            </w:r>
                            <w:r w:rsidRPr="000A5419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43F9" id="_x0000_s1043" type="#_x0000_t202" style="position:absolute;margin-left:237pt;margin-top:38pt;width:263.25pt;height:131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" filled="f" stroked="f">
                <v:textbox>
                  <w:txbxContent>
                    <w:p w:rsidR="007E12A2" w:rsidRDefault="007E12A2" w:rsidP="007E12A2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 w:rsidRPr="000A5419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Puestos en la 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Empresa</w:t>
                      </w:r>
                      <w:r w:rsidRPr="000A5419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.</w:t>
                      </w:r>
                    </w:p>
                    <w:p w:rsidR="007E12A2" w:rsidRPr="000A5419" w:rsidRDefault="007E12A2" w:rsidP="007E12A2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SOYATO</w:t>
                      </w:r>
                    </w:p>
                    <w:p w:rsidR="0020092D" w:rsidRDefault="0020092D" w:rsidP="007E12A2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Líder de proyecto, asegurando el cumplimento de los acuerdos con la empresa.</w:t>
                      </w:r>
                    </w:p>
                    <w:p w:rsidR="007E12A2" w:rsidRPr="000A5419" w:rsidRDefault="007E12A2" w:rsidP="007E12A2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0A5419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Desarrollador de proyectos, realizar las actividades relevantes para crear un </w:t>
                      </w: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sitio web</w:t>
                      </w:r>
                      <w:r w:rsidRPr="000A5419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.</w:t>
                      </w:r>
                    </w:p>
                    <w:p w:rsidR="007E12A2" w:rsidRPr="00953C4A" w:rsidRDefault="007E12A2" w:rsidP="007E12A2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Define el código fuente del sitio web asegurándose de su correcta funcionalidad</w:t>
                      </w:r>
                      <w:r w:rsidRPr="000A5419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E12A2" w:rsidRDefault="007E12A2" w:rsidP="007E12A2">
      <w:pPr>
        <w:tabs>
          <w:tab w:val="left" w:pos="1935"/>
        </w:tabs>
      </w:pPr>
    </w:p>
    <w:p w:rsidR="007E12A2" w:rsidRDefault="007E12A2" w:rsidP="000A5419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74F44C3" wp14:editId="170DC45C">
                <wp:simplePos x="0" y="0"/>
                <wp:positionH relativeFrom="margin">
                  <wp:posOffset>3076575</wp:posOffset>
                </wp:positionH>
                <wp:positionV relativeFrom="paragraph">
                  <wp:posOffset>250190</wp:posOffset>
                </wp:positionV>
                <wp:extent cx="3105150" cy="1362075"/>
                <wp:effectExtent l="0" t="0" r="0" b="9525"/>
                <wp:wrapNone/>
                <wp:docPr id="405" name="Rectángulo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362075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0E0CA" id="Rectángulo 405" o:spid="_x0000_s1026" style="position:absolute;margin-left:242.25pt;margin-top:19.7pt;width:244.5pt;height:107.2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" fillcolor="#dadada" stroked="f" strokeweight="1pt">
                <w10:wrap anchorx="margin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D32426" wp14:editId="2A1EB812">
                <wp:simplePos x="0" y="0"/>
                <wp:positionH relativeFrom="margin">
                  <wp:posOffset>-552450</wp:posOffset>
                </wp:positionH>
                <wp:positionV relativeFrom="paragraph">
                  <wp:posOffset>286385</wp:posOffset>
                </wp:positionV>
                <wp:extent cx="3105150" cy="1362075"/>
                <wp:effectExtent l="0" t="0" r="0" b="9525"/>
                <wp:wrapNone/>
                <wp:docPr id="335" name="Rectángu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362075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9D7AC" id="Rectángulo 335" o:spid="_x0000_s1026" style="position:absolute;margin-left:-43.5pt;margin-top:22.55pt;width:244.5pt;height:107.2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" fillcolor="#dadada" stroked="f" strokeweight="1pt">
                <w10:wrap anchorx="margin"/>
              </v:rect>
            </w:pict>
          </mc:Fallback>
        </mc:AlternateContent>
      </w:r>
    </w:p>
    <w:p w:rsidR="007E12A2" w:rsidRPr="009B44FF" w:rsidRDefault="007E12A2" w:rsidP="000A5419">
      <w:r w:rsidRPr="00953C4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FD656B7" wp14:editId="2CC97051">
                <wp:simplePos x="0" y="0"/>
                <wp:positionH relativeFrom="page">
                  <wp:posOffset>4038600</wp:posOffset>
                </wp:positionH>
                <wp:positionV relativeFrom="paragraph">
                  <wp:posOffset>88265</wp:posOffset>
                </wp:positionV>
                <wp:extent cx="3019425" cy="1247775"/>
                <wp:effectExtent l="0" t="0" r="0" b="0"/>
                <wp:wrapSquare wrapText="bothSides"/>
                <wp:docPr id="4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2A2" w:rsidRPr="00653052" w:rsidRDefault="007E12A2" w:rsidP="007E12A2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</w:pPr>
                            <w:r w:rsidRPr="00653052"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  <w:t>Logro destacado</w:t>
                            </w:r>
                          </w:p>
                          <w:p w:rsidR="007E12A2" w:rsidRPr="00653052" w:rsidRDefault="0020092D" w:rsidP="007E12A2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C4C4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  <w:t xml:space="preserve">La creación de un sitio web publicitario, basándose en las tecnologías MVC (Modelo Vista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  <w:t>Cotrolador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  <w:t xml:space="preserve">).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56B7" id="_x0000_s1044" type="#_x0000_t202" style="position:absolute;margin-left:318pt;margin-top:6.95pt;width:237.75pt;height:98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" filled="f" stroked="f">
                <v:textbox>
                  <w:txbxContent>
                    <w:p w:rsidR="007E12A2" w:rsidRPr="00653052" w:rsidRDefault="007E12A2" w:rsidP="007E12A2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</w:pPr>
                      <w:r w:rsidRPr="00653052"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  <w:t>Logro destacado</w:t>
                      </w:r>
                    </w:p>
                    <w:p w:rsidR="007E12A2" w:rsidRPr="00653052" w:rsidRDefault="0020092D" w:rsidP="007E12A2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C4C4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C4C4C"/>
                        </w:rPr>
                        <w:t xml:space="preserve">La creación de un sitio web publicitario, basándose en las tecnologías MVC (Modelo Vista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C4C4C"/>
                        </w:rPr>
                        <w:t>Cotrolador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4C4C4C"/>
                        </w:rPr>
                        <w:t xml:space="preserve">).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53C4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61FE19CB" wp14:editId="6C307D0D">
                <wp:simplePos x="0" y="0"/>
                <wp:positionH relativeFrom="page">
                  <wp:posOffset>371475</wp:posOffset>
                </wp:positionH>
                <wp:positionV relativeFrom="paragraph">
                  <wp:posOffset>130175</wp:posOffset>
                </wp:positionV>
                <wp:extent cx="3019425" cy="1247775"/>
                <wp:effectExtent l="0" t="0" r="0" b="0"/>
                <wp:wrapSquare wrapText="bothSides"/>
                <wp:docPr id="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2A2" w:rsidRPr="00653052" w:rsidRDefault="007E12A2" w:rsidP="007E12A2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</w:pPr>
                            <w:r w:rsidRPr="00653052"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  <w:t>Logro destacado</w:t>
                            </w:r>
                          </w:p>
                          <w:p w:rsidR="007E12A2" w:rsidRPr="00653052" w:rsidRDefault="007E12A2" w:rsidP="007E12A2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C4C4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  <w:t>El proyecto no se llevó a término por fatal de presupuesto por parte de la empresa.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E19CB" id="_x0000_s1045" type="#_x0000_t202" style="position:absolute;margin-left:29.25pt;margin-top:10.25pt;width:237.75pt;height:98.2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" filled="f" stroked="f">
                <v:textbox>
                  <w:txbxContent>
                    <w:p w:rsidR="007E12A2" w:rsidRPr="00653052" w:rsidRDefault="007E12A2" w:rsidP="007E12A2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</w:pPr>
                      <w:r w:rsidRPr="00653052"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  <w:t>Logro destacado</w:t>
                      </w:r>
                    </w:p>
                    <w:p w:rsidR="007E12A2" w:rsidRPr="00653052" w:rsidRDefault="007E12A2" w:rsidP="007E12A2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C4C4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C4C4C"/>
                        </w:rPr>
                        <w:t>El proyecto no se llevó a término por fatal de presupuesto por parte de la empresa.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0A5419" w:rsidRPr="009B44FF" w:rsidRDefault="000A5419" w:rsidP="000A5419"/>
    <w:p w:rsidR="000A5419" w:rsidRDefault="000A5419" w:rsidP="000A5419"/>
    <w:p w:rsidR="007E12A2" w:rsidRDefault="007E12A2" w:rsidP="000A5419"/>
    <w:p w:rsidR="007E12A2" w:rsidRPr="009B44FF" w:rsidRDefault="007E12A2" w:rsidP="000A5419"/>
    <w:p w:rsidR="000A5419" w:rsidRDefault="000A5419" w:rsidP="000A5419">
      <w:pPr>
        <w:tabs>
          <w:tab w:val="left" w:pos="1935"/>
        </w:tabs>
      </w:pPr>
    </w:p>
    <w:p w:rsidR="000A5419" w:rsidRDefault="000A5419" w:rsidP="000A5419"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8E6ECED" wp14:editId="6E1BFCB6">
                <wp:simplePos x="0" y="0"/>
                <wp:positionH relativeFrom="page">
                  <wp:posOffset>9525</wp:posOffset>
                </wp:positionH>
                <wp:positionV relativeFrom="paragraph">
                  <wp:posOffset>-5715</wp:posOffset>
                </wp:positionV>
                <wp:extent cx="7550785" cy="386715"/>
                <wp:effectExtent l="0" t="0" r="0" b="0"/>
                <wp:wrapNone/>
                <wp:docPr id="1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386715"/>
                          <a:chOff x="0" y="0"/>
                          <a:chExt cx="7550785" cy="387194"/>
                        </a:xfrm>
                      </wpg:grpSpPr>
                      <wps:wsp>
                        <wps:cNvPr id="14" name="Rectángulo 14"/>
                        <wps:cNvSpPr/>
                        <wps:spPr>
                          <a:xfrm>
                            <a:off x="0" y="51758"/>
                            <a:ext cx="7550785" cy="82194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0" y="0"/>
                            <a:ext cx="7550785" cy="81915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dondear rectángulo de esquina del mismo lado 262"/>
                        <wps:cNvSpPr/>
                        <wps:spPr>
                          <a:xfrm rot="10800000">
                            <a:off x="431321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dondear rectángulo de esquina del mismo lado 263"/>
                        <wps:cNvSpPr/>
                        <wps:spPr>
                          <a:xfrm rot="10800000">
                            <a:off x="4157932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363138" id="Group 3" o:spid="_x0000_s1026" style="position:absolute;margin-left:.75pt;margin-top:-.45pt;width:594.55pt;height:30.45pt;z-index:251750400;mso-position-horizontal-relative:page" coordsize="75507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">
                <v:rect id="Rectángulo 14" o:spid="_x0000_s1027" style="position:absolute;top:517;width:75507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" fillcolor="#dadada" stroked="f" strokeweight="1pt"/>
                <v:rect id="Rectángulo 18" o:spid="_x0000_s1028" style="position:absolute;width:75507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" fillcolor="#4b7f83" stroked="f" strokeweight="1pt"/>
                <v:shape id="Redondear rectángulo de esquina del mismo lado 262" o:spid="_x0000_s1029" style="position:absolute;left:4313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v:shape id="Redondear rectángulo de esquina del mismo lado 263" o:spid="_x0000_s1030" style="position:absolute;left:41579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2BAD04C" wp14:editId="13D5C8F5">
                <wp:simplePos x="0" y="0"/>
                <wp:positionH relativeFrom="margin">
                  <wp:posOffset>3324225</wp:posOffset>
                </wp:positionH>
                <wp:positionV relativeFrom="paragraph">
                  <wp:posOffset>6796</wp:posOffset>
                </wp:positionV>
                <wp:extent cx="2553970" cy="1404620"/>
                <wp:effectExtent l="0" t="0" r="0" b="0"/>
                <wp:wrapSquare wrapText="bothSides"/>
                <wp:docPr id="3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0A5419" w:rsidRDefault="0020092D" w:rsidP="000A541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 xml:space="preserve">HABILIDADES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D04C" id="_x0000_s1046" type="#_x0000_t202" style="position:absolute;margin-left:261.75pt;margin-top:.55pt;width:201.1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" filled="f" stroked="f">
                <v:textbox style="mso-fit-shape-to-text:t">
                  <w:txbxContent>
                    <w:p w:rsidR="000A5419" w:rsidRPr="000A5419" w:rsidRDefault="0020092D" w:rsidP="000A5419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 xml:space="preserve">HABILIDADES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8B0E36" wp14:editId="70ACF1B9">
                <wp:simplePos x="0" y="0"/>
                <wp:positionH relativeFrom="margin">
                  <wp:posOffset>2846705</wp:posOffset>
                </wp:positionH>
                <wp:positionV relativeFrom="paragraph">
                  <wp:posOffset>123825</wp:posOffset>
                </wp:positionV>
                <wp:extent cx="3810" cy="4110355"/>
                <wp:effectExtent l="0" t="0" r="34290" b="2349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11035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43057" id="Conector recto 2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15pt,9.75pt" to="224.45pt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" strokecolor="#6cc6c9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5C24AAE" wp14:editId="79B7D471">
                <wp:simplePos x="0" y="0"/>
                <wp:positionH relativeFrom="margin">
                  <wp:posOffset>-409575</wp:posOffset>
                </wp:positionH>
                <wp:positionV relativeFrom="paragraph">
                  <wp:posOffset>0</wp:posOffset>
                </wp:positionV>
                <wp:extent cx="2553970" cy="1404620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0A5419" w:rsidRDefault="0020092D" w:rsidP="000A541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 xml:space="preserve">HABILIDADES DE OFICINA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24AAE" id="_x0000_s1047" type="#_x0000_t202" style="position:absolute;margin-left:-32.25pt;margin-top:0;width:201.1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" filled="f" stroked="f">
                <v:textbox style="mso-fit-shape-to-text:t">
                  <w:txbxContent>
                    <w:p w:rsidR="000A5419" w:rsidRPr="000A5419" w:rsidRDefault="0020092D" w:rsidP="000A5419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 xml:space="preserve">HABILIDADES DE OFICINA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A5419" w:rsidRPr="009B44FF" w:rsidRDefault="000A5419" w:rsidP="000A5419"/>
    <w:p w:rsidR="000A5419" w:rsidRPr="009B44FF" w:rsidRDefault="000A5419" w:rsidP="000A5419">
      <w:r w:rsidRPr="00953C4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C5DEE16" wp14:editId="5A837F5B">
                <wp:simplePos x="0" y="0"/>
                <wp:positionH relativeFrom="margin">
                  <wp:posOffset>810895</wp:posOffset>
                </wp:positionH>
                <wp:positionV relativeFrom="paragraph">
                  <wp:posOffset>160655</wp:posOffset>
                </wp:positionV>
                <wp:extent cx="1828800" cy="314960"/>
                <wp:effectExtent l="0" t="0" r="0" b="0"/>
                <wp:wrapSquare wrapText="bothSides"/>
                <wp:docPr id="3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C860D3" w:rsidRDefault="000A5419" w:rsidP="000A5419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0                             100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DEE16" id="_x0000_s1048" type="#_x0000_t202" style="position:absolute;margin-left:63.85pt;margin-top:12.65pt;width:2in;height:24.8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" filled="f" stroked="f">
                <v:textbox>
                  <w:txbxContent>
                    <w:p w:rsidR="000A5419" w:rsidRPr="00C860D3" w:rsidRDefault="000A5419" w:rsidP="000A5419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0                             100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A5419" w:rsidRPr="009B44FF" w:rsidRDefault="000A5419" w:rsidP="000A5419">
      <w:r w:rsidRPr="00953C4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1B9BD33" wp14:editId="4D9BF9A9">
                <wp:simplePos x="0" y="0"/>
                <wp:positionH relativeFrom="margin">
                  <wp:posOffset>4487545</wp:posOffset>
                </wp:positionH>
                <wp:positionV relativeFrom="paragraph">
                  <wp:posOffset>17145</wp:posOffset>
                </wp:positionV>
                <wp:extent cx="1828800" cy="314960"/>
                <wp:effectExtent l="0" t="0" r="0" b="0"/>
                <wp:wrapSquare wrapText="bothSides"/>
                <wp:docPr id="3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C860D3" w:rsidRDefault="000A5419" w:rsidP="000A5419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0                             100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9BD33" id="_x0000_s1049" type="#_x0000_t202" style="position:absolute;margin-left:353.35pt;margin-top:1.35pt;width:2in;height:24.8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" filled="f" stroked="f">
                <v:textbox>
                  <w:txbxContent>
                    <w:p w:rsidR="000A5419" w:rsidRPr="00C860D3" w:rsidRDefault="000A5419" w:rsidP="000A5419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0                             100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3C5A1B5" wp14:editId="7FD9A160">
                <wp:simplePos x="0" y="0"/>
                <wp:positionH relativeFrom="margin">
                  <wp:posOffset>2886075</wp:posOffset>
                </wp:positionH>
                <wp:positionV relativeFrom="paragraph">
                  <wp:posOffset>48260</wp:posOffset>
                </wp:positionV>
                <wp:extent cx="1438275" cy="295275"/>
                <wp:effectExtent l="0" t="0" r="0" b="0"/>
                <wp:wrapSquare wrapText="bothSides"/>
                <wp:docPr id="3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0A5419" w:rsidRDefault="000A5419" w:rsidP="000A541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s-MX"/>
                              </w:rPr>
                              <w:t xml:space="preserve">Diseño Gráfico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A1B5" id="_x0000_s1050" type="#_x0000_t202" style="position:absolute;margin-left:227.25pt;margin-top:3.8pt;width:113.25pt;height:23.2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" filled="f" stroked="f">
                <v:textbox>
                  <w:txbxContent>
                    <w:p w:rsidR="000A5419" w:rsidRPr="000A5419" w:rsidRDefault="000A5419" w:rsidP="000A5419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s-MX"/>
                        </w:rPr>
                        <w:t xml:space="preserve">Diseño Gráfico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B10CD32" wp14:editId="2E9CD19B">
                <wp:simplePos x="0" y="0"/>
                <wp:positionH relativeFrom="column">
                  <wp:posOffset>4733925</wp:posOffset>
                </wp:positionH>
                <wp:positionV relativeFrom="paragraph">
                  <wp:posOffset>779145</wp:posOffset>
                </wp:positionV>
                <wp:extent cx="1125220" cy="150495"/>
                <wp:effectExtent l="19050" t="19050" r="17780" b="20955"/>
                <wp:wrapNone/>
                <wp:docPr id="355" name="Grupo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56" name="Elipse 356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Elipse 357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Elipse 358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Elipse 359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Elipse 360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9990A" id="Grupo 355" o:spid="_x0000_s1026" style="position:absolute;margin-left:372.75pt;margin-top:61.35pt;width:88.6pt;height:11.85pt;z-index:251767808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">
                <v:oval id="Elipse 356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" filled="f" strokecolor="#2e74b5 [2404]" strokeweight="2.25pt">
                  <v:stroke joinstyle="miter"/>
                </v:oval>
                <v:oval id="Elipse 357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" filled="f" strokecolor="#2e74b5 [2404]" strokeweight="2.25pt">
                  <v:stroke joinstyle="miter"/>
                </v:oval>
                <v:oval id="Elipse 358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" filled="f" strokecolor="#2e74b5 [2404]" strokeweight="2.25pt">
                  <v:stroke joinstyle="miter"/>
                </v:oval>
                <v:oval id="Elipse 359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" filled="f" strokecolor="#2e74b5 [2404]" strokeweight="2.25pt">
                  <v:stroke joinstyle="miter"/>
                </v:oval>
                <v:oval id="Elipse 360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" filled="f" strokecolor="#2e74b5 [2404]" strokeweight="2.25pt">
                  <v:stroke joinstyle="miter"/>
                </v:oval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5121E400" wp14:editId="1C34B2C9">
                <wp:simplePos x="0" y="0"/>
                <wp:positionH relativeFrom="column">
                  <wp:posOffset>4733925</wp:posOffset>
                </wp:positionH>
                <wp:positionV relativeFrom="paragraph">
                  <wp:posOffset>474980</wp:posOffset>
                </wp:positionV>
                <wp:extent cx="1125220" cy="150495"/>
                <wp:effectExtent l="19050" t="19050" r="17780" b="20955"/>
                <wp:wrapNone/>
                <wp:docPr id="349" name="Grupo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50" name="Elipse 350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Elipse 351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Elipse 352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Elipse 353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Elipse 354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AF03A" id="Grupo 349" o:spid="_x0000_s1026" style="position:absolute;margin-left:372.75pt;margin-top:37.4pt;width:88.6pt;height:11.85pt;z-index:251766784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">
                <v:oval id="Elipse 350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" filled="f" strokecolor="#2e74b5 [2404]" strokeweight="2.25pt">
                  <v:stroke joinstyle="miter"/>
                </v:oval>
                <v:oval id="Elipse 351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" filled="f" strokecolor="#2e74b5 [2404]" strokeweight="2.25pt">
                  <v:stroke joinstyle="miter"/>
                </v:oval>
                <v:oval id="Elipse 352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" fillcolor="#9cc2e5 [1940]" strokecolor="#2e74b5 [2404]" strokeweight="2.25pt">
                  <v:stroke joinstyle="miter"/>
                </v:oval>
                <v:oval id="Elipse 353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" fillcolor="#9cc2e5 [1940]" strokecolor="#2e74b5 [2404]" strokeweight="2.25pt">
                  <v:stroke joinstyle="miter"/>
                </v:oval>
                <v:oval id="Elipse 354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" filled="f" strokecolor="#2e74b5 [2404]" strokeweight="2.25pt">
                  <v:stroke joinstyle="miter"/>
                </v:oval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2CBB9A3E" wp14:editId="34191278">
                <wp:simplePos x="0" y="0"/>
                <wp:positionH relativeFrom="column">
                  <wp:posOffset>4604385</wp:posOffset>
                </wp:positionH>
                <wp:positionV relativeFrom="paragraph">
                  <wp:posOffset>246380</wp:posOffset>
                </wp:positionV>
                <wp:extent cx="1417320" cy="45085"/>
                <wp:effectExtent l="0" t="0" r="11430" b="31115"/>
                <wp:wrapNone/>
                <wp:docPr id="340" name="Grupo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45085"/>
                          <a:chOff x="-10480" y="0"/>
                          <a:chExt cx="1417534" cy="133350"/>
                        </a:xfrm>
                      </wpg:grpSpPr>
                      <wps:wsp>
                        <wps:cNvPr id="341" name="Conector recto 341"/>
                        <wps:cNvCnPr/>
                        <wps:spPr>
                          <a:xfrm>
                            <a:off x="-1048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Conector recto 342"/>
                        <wps:cNvCnPr/>
                        <wps:spPr>
                          <a:xfrm>
                            <a:off x="225936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Conector recto 343"/>
                        <wps:cNvCnPr/>
                        <wps:spPr>
                          <a:xfrm>
                            <a:off x="462033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Conector recto 344"/>
                        <wps:cNvCnPr/>
                        <wps:spPr>
                          <a:xfrm>
                            <a:off x="69876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Conector recto 345"/>
                        <wps:cNvCnPr/>
                        <wps:spPr>
                          <a:xfrm>
                            <a:off x="934861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Conector recto 346"/>
                        <wps:cNvCnPr/>
                        <wps:spPr>
                          <a:xfrm>
                            <a:off x="1170957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Conector recto 347"/>
                        <wps:cNvCnPr/>
                        <wps:spPr>
                          <a:xfrm>
                            <a:off x="140705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6A526E" id="Grupo 340" o:spid="_x0000_s1026" style="position:absolute;margin-left:362.55pt;margin-top:19.4pt;width:111.6pt;height:3.55pt;z-index:251764736;mso-width-relative:margin;mso-height-relative:margin" coordorigin="-104" coordsize="14175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">
                <v:line id="Conector recto 341" o:spid="_x0000_s1027" style="position:absolute;visibility:visible;mso-wrap-style:square" from="-104,0" to="-104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" strokecolor="#4b7f83" strokeweight=".5pt">
                  <v:stroke joinstyle="miter"/>
                </v:line>
                <v:line id="Conector recto 342" o:spid="_x0000_s1028" style="position:absolute;visibility:visible;mso-wrap-style:square" from="2259,0" to="2259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" strokecolor="#4b7f83" strokeweight=".5pt">
                  <v:stroke joinstyle="miter"/>
                </v:line>
                <v:line id="Conector recto 343" o:spid="_x0000_s1029" style="position:absolute;visibility:visible;mso-wrap-style:square" from="4620,0" to="462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" strokecolor="#4b7f83" strokeweight=".5pt">
                  <v:stroke joinstyle="miter"/>
                </v:line>
                <v:line id="Conector recto 344" o:spid="_x0000_s1030" style="position:absolute;visibility:visible;mso-wrap-style:square" from="6987,0" to="6987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" strokecolor="#4b7f83" strokeweight=".5pt">
                  <v:stroke joinstyle="miter"/>
                </v:line>
                <v:line id="Conector recto 345" o:spid="_x0000_s1031" style="position:absolute;visibility:visible;mso-wrap-style:square" from="9348,0" to="9348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" strokecolor="#4b7f83" strokeweight=".5pt">
                  <v:stroke joinstyle="miter"/>
                </v:line>
                <v:line id="Conector recto 346" o:spid="_x0000_s1032" style="position:absolute;visibility:visible;mso-wrap-style:square" from="11709,0" to="11709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" strokecolor="#4b7f83" strokeweight=".5pt">
                  <v:stroke joinstyle="miter"/>
                </v:line>
                <v:line id="Conector recto 347" o:spid="_x0000_s1033" style="position:absolute;visibility:visible;mso-wrap-style:square" from="14070,0" to="1407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" strokecolor="#4b7f83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40E6462F" wp14:editId="5D1F4294">
                <wp:simplePos x="0" y="0"/>
                <wp:positionH relativeFrom="column">
                  <wp:posOffset>4733925</wp:posOffset>
                </wp:positionH>
                <wp:positionV relativeFrom="paragraph">
                  <wp:posOffset>1339850</wp:posOffset>
                </wp:positionV>
                <wp:extent cx="1125220" cy="150495"/>
                <wp:effectExtent l="19050" t="19050" r="17780" b="20955"/>
                <wp:wrapNone/>
                <wp:docPr id="361" name="Grupo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62" name="Elipse 362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Elipse 363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Elipse 364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Elipse 365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Elipse 366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59F21" id="Grupo 361" o:spid="_x0000_s1026" style="position:absolute;margin-left:372.75pt;margin-top:105.5pt;width:88.6pt;height:11.85pt;z-index:251769856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">
                <v:oval id="Elipse 362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" filled="f" strokecolor="#2e74b5 [2404]" strokeweight="2.25pt">
                  <v:stroke joinstyle="miter"/>
                </v:oval>
                <v:oval id="Elipse 363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" filled="f" strokecolor="#2e74b5 [2404]" strokeweight="2.25pt">
                  <v:stroke joinstyle="miter"/>
                </v:oval>
                <v:oval id="Elipse 364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" filled="f" strokecolor="#2e74b5 [2404]" strokeweight="2.25pt">
                  <v:stroke joinstyle="miter"/>
                </v:oval>
                <v:oval id="Elipse 365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" filled="f" strokecolor="#2e74b5 [2404]" strokeweight="2.25pt">
                  <v:stroke joinstyle="miter"/>
                </v:oval>
                <v:oval id="Elipse 366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" filled="f" strokecolor="#2e74b5 [2404]" strokeweight="2.25pt">
                  <v:stroke joinstyle="miter"/>
                </v:oval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134A08E0" wp14:editId="1A433C70">
                <wp:simplePos x="0" y="0"/>
                <wp:positionH relativeFrom="column">
                  <wp:posOffset>4733925</wp:posOffset>
                </wp:positionH>
                <wp:positionV relativeFrom="paragraph">
                  <wp:posOffset>1073785</wp:posOffset>
                </wp:positionV>
                <wp:extent cx="1125220" cy="150495"/>
                <wp:effectExtent l="19050" t="19050" r="17780" b="20955"/>
                <wp:wrapNone/>
                <wp:docPr id="367" name="Grupo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68" name="Elipse 368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Elipse 369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Elipse 370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Elipse 371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Elipse 372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BDA0F" id="Grupo 367" o:spid="_x0000_s1026" style="position:absolute;margin-left:372.75pt;margin-top:84.55pt;width:88.6pt;height:11.85pt;z-index:251768832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">
                <v:oval id="Elipse 368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" filled="f" strokecolor="#2e74b5 [2404]" strokeweight="2.25pt">
                  <v:stroke joinstyle="miter"/>
                </v:oval>
                <v:oval id="Elipse 369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" filled="f" strokecolor="#2e74b5 [2404]" strokeweight="2.25pt">
                  <v:stroke joinstyle="miter"/>
                </v:oval>
                <v:oval id="Elipse 370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" filled="f" strokecolor="#2e74b5 [2404]" strokeweight="2.25pt">
                  <v:stroke joinstyle="miter"/>
                </v:oval>
                <v:oval id="Elipse 371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" filled="f" strokecolor="#2e74b5 [2404]" strokeweight="2.25pt">
                  <v:stroke joinstyle="miter"/>
                </v:oval>
                <v:oval id="Elipse 372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" filled="f" strokecolor="#2e74b5 [2404]" strokeweight="2.25pt">
                  <v:stroke joinstyle="miter"/>
                </v:oval>
              </v:group>
            </w:pict>
          </mc:Fallback>
        </mc:AlternateContent>
      </w:r>
      <w:r w:rsidRPr="00953C4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20725DF8" wp14:editId="5E8BBF4B">
                <wp:simplePos x="0" y="0"/>
                <wp:positionH relativeFrom="margin">
                  <wp:posOffset>-675005</wp:posOffset>
                </wp:positionH>
                <wp:positionV relativeFrom="paragraph">
                  <wp:posOffset>208280</wp:posOffset>
                </wp:positionV>
                <wp:extent cx="1230630" cy="1296035"/>
                <wp:effectExtent l="0" t="0" r="0" b="0"/>
                <wp:wrapNone/>
                <wp:docPr id="2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1296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BB0535" w:rsidRDefault="000A5419" w:rsidP="000A5419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Inglés</w:t>
                            </w:r>
                            <w:r w:rsidRPr="00BB0535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A5419" w:rsidRPr="00BB0535" w:rsidRDefault="000A5419" w:rsidP="000A5419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Word</w:t>
                            </w:r>
                            <w:r w:rsidRPr="00BB0535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A5419" w:rsidRPr="00BB0535" w:rsidRDefault="000A5419" w:rsidP="000A5419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Excel</w:t>
                            </w:r>
                            <w:r w:rsidRPr="00BB0535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A5419" w:rsidRPr="00BB0535" w:rsidRDefault="000A5419" w:rsidP="000A5419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point</w:t>
                            </w:r>
                            <w:proofErr w:type="spellEnd"/>
                            <w:r w:rsidRPr="00BB0535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A5419" w:rsidRPr="00953C4A" w:rsidRDefault="000A5419" w:rsidP="000A5419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25DF8" id="_x0000_s1051" type="#_x0000_t202" style="position:absolute;margin-left:-53.15pt;margin-top:16.4pt;width:96.9pt;height:102.05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" filled="f" stroked="f">
                <v:textbox>
                  <w:txbxContent>
                    <w:p w:rsidR="000A5419" w:rsidRPr="00BB0535" w:rsidRDefault="000A5419" w:rsidP="000A5419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Inglés</w:t>
                      </w:r>
                      <w:r w:rsidRPr="00BB0535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0A5419" w:rsidRPr="00BB0535" w:rsidRDefault="000A5419" w:rsidP="000A5419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Word</w:t>
                      </w:r>
                      <w:r w:rsidRPr="00BB0535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0A5419" w:rsidRPr="00BB0535" w:rsidRDefault="000A5419" w:rsidP="000A5419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Excel</w:t>
                      </w:r>
                      <w:r w:rsidRPr="00BB0535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0A5419" w:rsidRPr="00BB0535" w:rsidRDefault="000A5419" w:rsidP="000A5419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Power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point</w:t>
                      </w:r>
                      <w:proofErr w:type="spellEnd"/>
                      <w:r w:rsidRPr="00BB0535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0A5419" w:rsidRPr="00953C4A" w:rsidRDefault="000A5419" w:rsidP="000A5419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32369609" wp14:editId="73269F6C">
                <wp:simplePos x="0" y="0"/>
                <wp:positionH relativeFrom="column">
                  <wp:posOffset>927735</wp:posOffset>
                </wp:positionH>
                <wp:positionV relativeFrom="paragraph">
                  <wp:posOffset>113665</wp:posOffset>
                </wp:positionV>
                <wp:extent cx="1417320" cy="45085"/>
                <wp:effectExtent l="0" t="0" r="11430" b="31115"/>
                <wp:wrapNone/>
                <wp:docPr id="310" name="Grupo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45085"/>
                          <a:chOff x="-10480" y="0"/>
                          <a:chExt cx="1417534" cy="133350"/>
                        </a:xfrm>
                      </wpg:grpSpPr>
                      <wps:wsp>
                        <wps:cNvPr id="303" name="Conector recto 303"/>
                        <wps:cNvCnPr/>
                        <wps:spPr>
                          <a:xfrm>
                            <a:off x="-1048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Conector recto 304"/>
                        <wps:cNvCnPr/>
                        <wps:spPr>
                          <a:xfrm>
                            <a:off x="225936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Conector recto 305"/>
                        <wps:cNvCnPr/>
                        <wps:spPr>
                          <a:xfrm>
                            <a:off x="462033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Conector recto 306"/>
                        <wps:cNvCnPr/>
                        <wps:spPr>
                          <a:xfrm>
                            <a:off x="69876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Conector recto 307"/>
                        <wps:cNvCnPr/>
                        <wps:spPr>
                          <a:xfrm>
                            <a:off x="934861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Conector recto 308"/>
                        <wps:cNvCnPr/>
                        <wps:spPr>
                          <a:xfrm>
                            <a:off x="1170957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Conector recto 309"/>
                        <wps:cNvCnPr/>
                        <wps:spPr>
                          <a:xfrm>
                            <a:off x="140705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0BF3C9" id="Grupo 310" o:spid="_x0000_s1026" style="position:absolute;margin-left:73.05pt;margin-top:8.95pt;width:111.6pt;height:3.55pt;z-index:251755520;mso-width-relative:margin;mso-height-relative:margin" coordorigin="-104" coordsize="14175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">
                <v:line id="Conector recto 303" o:spid="_x0000_s1027" style="position:absolute;visibility:visible;mso-wrap-style:square" from="-104,0" to="-104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" strokecolor="#4b7f83" strokeweight=".5pt">
                  <v:stroke joinstyle="miter"/>
                </v:line>
                <v:line id="Conector recto 304" o:spid="_x0000_s1028" style="position:absolute;visibility:visible;mso-wrap-style:square" from="2259,0" to="2259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" strokecolor="#4b7f83" strokeweight=".5pt">
                  <v:stroke joinstyle="miter"/>
                </v:line>
                <v:line id="Conector recto 305" o:spid="_x0000_s1029" style="position:absolute;visibility:visible;mso-wrap-style:square" from="4620,0" to="462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" strokecolor="#4b7f83" strokeweight=".5pt">
                  <v:stroke joinstyle="miter"/>
                </v:line>
                <v:line id="Conector recto 306" o:spid="_x0000_s1030" style="position:absolute;visibility:visible;mso-wrap-style:square" from="6987,0" to="6987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" strokecolor="#4b7f83" strokeweight=".5pt">
                  <v:stroke joinstyle="miter"/>
                </v:line>
                <v:line id="Conector recto 307" o:spid="_x0000_s1031" style="position:absolute;visibility:visible;mso-wrap-style:square" from="9348,0" to="9348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" strokecolor="#4b7f83" strokeweight=".5pt">
                  <v:stroke joinstyle="miter"/>
                </v:line>
                <v:line id="Conector recto 308" o:spid="_x0000_s1032" style="position:absolute;visibility:visible;mso-wrap-style:square" from="11709,0" to="11709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" strokecolor="#4b7f83" strokeweight=".5pt">
                  <v:stroke joinstyle="miter"/>
                </v:line>
                <v:line id="Conector recto 309" o:spid="_x0000_s1033" style="position:absolute;visibility:visible;mso-wrap-style:square" from="14070,0" to="1407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" strokecolor="#4b7f83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BEEF5E" wp14:editId="56F1A9CF">
                <wp:simplePos x="0" y="0"/>
                <wp:positionH relativeFrom="column">
                  <wp:posOffset>923925</wp:posOffset>
                </wp:positionH>
                <wp:positionV relativeFrom="paragraph">
                  <wp:posOffset>151765</wp:posOffset>
                </wp:positionV>
                <wp:extent cx="1417834" cy="0"/>
                <wp:effectExtent l="0" t="0" r="30480" b="19050"/>
                <wp:wrapNone/>
                <wp:docPr id="302" name="Conector rec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83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B7F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41E07" id="Conector recto 30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11.95pt" to="184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" strokecolor="#4b7f83" strokeweight=".5pt">
                <v:stroke joinstyle="miter"/>
              </v:line>
            </w:pict>
          </mc:Fallback>
        </mc:AlternateContent>
      </w:r>
    </w:p>
    <w:p w:rsidR="000A5419" w:rsidRPr="009B44FF" w:rsidRDefault="000A5419" w:rsidP="000A5419">
      <w:r w:rsidRPr="00953C4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62688" behindDoc="1" locked="0" layoutInCell="1" allowOverlap="1" wp14:anchorId="100C610A" wp14:editId="45F37341">
                <wp:simplePos x="0" y="0"/>
                <wp:positionH relativeFrom="margin">
                  <wp:posOffset>3000375</wp:posOffset>
                </wp:positionH>
                <wp:positionV relativeFrom="paragraph">
                  <wp:posOffset>57785</wp:posOffset>
                </wp:positionV>
                <wp:extent cx="1676400" cy="1524000"/>
                <wp:effectExtent l="0" t="0" r="0" b="0"/>
                <wp:wrapNone/>
                <wp:docPr id="3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BB0535" w:rsidRDefault="000A5419" w:rsidP="000A5419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 w:rsidRPr="002B241B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 xml:space="preserve">Adobe </w:t>
                            </w:r>
                            <w:proofErr w:type="spellStart"/>
                            <w:r w:rsidRPr="002B241B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premiere</w:t>
                            </w:r>
                            <w:proofErr w:type="spellEnd"/>
                            <w:r w:rsidRPr="00BB0535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A5419" w:rsidRPr="00BB0535" w:rsidRDefault="000A5419" w:rsidP="000A5419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A</w:t>
                            </w:r>
                            <w:r w:rsidRPr="002B241B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 xml:space="preserve">dobe </w:t>
                            </w:r>
                            <w:proofErr w:type="spellStart"/>
                            <w:r w:rsidRPr="002B241B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fireworks</w:t>
                            </w:r>
                            <w:proofErr w:type="spellEnd"/>
                            <w:r w:rsidRPr="00BB0535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A5419" w:rsidRDefault="000A5419" w:rsidP="000A5419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 w:rsidRPr="002B241B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 xml:space="preserve">Adobe </w:t>
                            </w:r>
                            <w:proofErr w:type="spellStart"/>
                            <w:r w:rsidRPr="002B241B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photoshop</w:t>
                            </w:r>
                            <w:proofErr w:type="spellEnd"/>
                            <w:r w:rsidRPr="00BB0535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A5419" w:rsidRPr="00BB0535" w:rsidRDefault="000A5419" w:rsidP="000A5419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Adobe director:</w:t>
                            </w:r>
                          </w:p>
                          <w:p w:rsidR="000A5419" w:rsidRPr="00BB0535" w:rsidRDefault="000A5419" w:rsidP="000A5419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74F5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Blender</w:t>
                            </w:r>
                            <w:proofErr w:type="spellEnd"/>
                            <w:r w:rsidRPr="00BB0535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A5419" w:rsidRPr="00953C4A" w:rsidRDefault="000A5419" w:rsidP="000A5419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610A" id="_x0000_s1052" type="#_x0000_t202" style="position:absolute;margin-left:236.25pt;margin-top:4.55pt;width:132pt;height:120pt;z-index:-251553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" filled="f" stroked="f">
                <v:textbox>
                  <w:txbxContent>
                    <w:p w:rsidR="000A5419" w:rsidRPr="00BB0535" w:rsidRDefault="000A5419" w:rsidP="000A5419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 w:rsidRPr="002B241B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 xml:space="preserve">Adobe </w:t>
                      </w:r>
                      <w:proofErr w:type="spellStart"/>
                      <w:r w:rsidRPr="002B241B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premiere</w:t>
                      </w:r>
                      <w:proofErr w:type="spellEnd"/>
                      <w:r w:rsidRPr="00BB0535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0A5419" w:rsidRPr="00BB0535" w:rsidRDefault="000A5419" w:rsidP="000A5419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A</w:t>
                      </w:r>
                      <w:r w:rsidRPr="002B241B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 xml:space="preserve">dobe </w:t>
                      </w:r>
                      <w:proofErr w:type="spellStart"/>
                      <w:r w:rsidRPr="002B241B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fireworks</w:t>
                      </w:r>
                      <w:proofErr w:type="spellEnd"/>
                      <w:r w:rsidRPr="00BB0535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0A5419" w:rsidRDefault="000A5419" w:rsidP="000A5419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 w:rsidRPr="002B241B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 xml:space="preserve">Adobe </w:t>
                      </w:r>
                      <w:proofErr w:type="spellStart"/>
                      <w:r w:rsidRPr="002B241B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photoshop</w:t>
                      </w:r>
                      <w:proofErr w:type="spellEnd"/>
                      <w:r w:rsidRPr="00BB0535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0A5419" w:rsidRPr="00BB0535" w:rsidRDefault="000A5419" w:rsidP="000A5419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Adobe director:</w:t>
                      </w:r>
                    </w:p>
                    <w:p w:rsidR="000A5419" w:rsidRPr="00BB0535" w:rsidRDefault="000A5419" w:rsidP="000A5419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proofErr w:type="spellStart"/>
                      <w:r w:rsidRPr="007874F5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Blender</w:t>
                      </w:r>
                      <w:proofErr w:type="spellEnd"/>
                      <w:r w:rsidRPr="00BB0535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0A5419" w:rsidRPr="00953C4A" w:rsidRDefault="000A5419" w:rsidP="000A5419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996E6A" wp14:editId="442D9E44">
                <wp:simplePos x="0" y="0"/>
                <wp:positionH relativeFrom="column">
                  <wp:posOffset>4610100</wp:posOffset>
                </wp:positionH>
                <wp:positionV relativeFrom="paragraph">
                  <wp:posOffset>5715</wp:posOffset>
                </wp:positionV>
                <wp:extent cx="1417834" cy="0"/>
                <wp:effectExtent l="0" t="0" r="0" b="0"/>
                <wp:wrapNone/>
                <wp:docPr id="348" name="Conector rect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83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B7F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A981E" id="Conector recto 348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.45pt" to="474.6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" strokecolor="#4b7f83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51D74AA" wp14:editId="76116F0D">
                <wp:simplePos x="0" y="0"/>
                <wp:positionH relativeFrom="column">
                  <wp:posOffset>1057275</wp:posOffset>
                </wp:positionH>
                <wp:positionV relativeFrom="paragraph">
                  <wp:posOffset>57150</wp:posOffset>
                </wp:positionV>
                <wp:extent cx="1125220" cy="150495"/>
                <wp:effectExtent l="19050" t="19050" r="17780" b="20955"/>
                <wp:wrapNone/>
                <wp:docPr id="272" name="Grupo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67" name="Elipse 267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Elipse 268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Elipse 269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Elipse 270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Elipse 271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14A8E2" id="Grupo 272" o:spid="_x0000_s1026" style="position:absolute;margin-left:83.25pt;margin-top:4.5pt;width:88.6pt;height:11.85pt;z-index:251757568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">
                <v:oval id="Elipse 267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" filled="f" strokecolor="#2e74b5 [2404]" strokeweight="2.25pt">
                  <v:stroke joinstyle="miter"/>
                </v:oval>
                <v:oval id="Elipse 268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" filled="f" strokecolor="#2e74b5 [2404]" strokeweight="2.25pt">
                  <v:stroke joinstyle="miter"/>
                </v:oval>
                <v:oval id="Elipse 269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" filled="f" strokecolor="#2e74b5 [2404]" strokeweight="2.25pt">
                  <v:stroke joinstyle="miter"/>
                </v:oval>
                <v:oval id="Elipse 270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" filled="f" strokecolor="#2e74b5 [2404]" strokeweight="2.25pt">
                  <v:stroke joinstyle="miter"/>
                </v:oval>
                <v:oval id="Elipse 271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" filled="f" strokecolor="#2e74b5 [2404]" strokeweight="2.25pt">
                  <v:stroke joinstyle="miter"/>
                </v:oval>
              </v:group>
            </w:pict>
          </mc:Fallback>
        </mc:AlternateContent>
      </w:r>
    </w:p>
    <w:p w:rsidR="000A5419" w:rsidRDefault="000A5419" w:rsidP="000A5419"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15DE4900" wp14:editId="0BA34178">
                <wp:simplePos x="0" y="0"/>
                <wp:positionH relativeFrom="column">
                  <wp:posOffset>1057275</wp:posOffset>
                </wp:positionH>
                <wp:positionV relativeFrom="paragraph">
                  <wp:posOffset>75565</wp:posOffset>
                </wp:positionV>
                <wp:extent cx="1125220" cy="150495"/>
                <wp:effectExtent l="19050" t="19050" r="17780" b="20955"/>
                <wp:wrapNone/>
                <wp:docPr id="273" name="Grupo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74" name="Elipse 274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Elipse 275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Elipse 276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Elipse 277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Elipse 278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C9FEC" id="Grupo 273" o:spid="_x0000_s1026" style="position:absolute;margin-left:83.25pt;margin-top:5.95pt;width:88.6pt;height:11.85pt;z-index:251758592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">
                <v:oval id="Elipse 274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" filled="f" strokecolor="#2e74b5 [2404]" strokeweight="2.25pt">
                  <v:stroke joinstyle="miter"/>
                </v:oval>
                <v:oval id="Elipse 275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" filled="f" strokecolor="#2e74b5 [2404]" strokeweight="2.25pt">
                  <v:stroke joinstyle="miter"/>
                </v:oval>
                <v:oval id="Elipse 276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" filled="f" strokecolor="#2e74b5 [2404]" strokeweight="2.25pt">
                  <v:stroke joinstyle="miter"/>
                </v:oval>
                <v:oval id="Elipse 277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" filled="f" strokecolor="#2e74b5 [2404]" strokeweight="2.25pt">
                  <v:stroke joinstyle="miter"/>
                </v:oval>
                <v:oval id="Elipse 278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" filled="f" strokecolor="#2e74b5 [2404]" strokeweight="2.25pt">
                  <v:stroke joinstyle="miter"/>
                </v:oval>
              </v:group>
            </w:pict>
          </mc:Fallback>
        </mc:AlternateContent>
      </w:r>
      <w:r>
        <w:rPr>
          <w:noProof/>
          <w:lang w:val="pt-BR" w:eastAsia="pt-BR"/>
        </w:rPr>
        <w:t>0</w:t>
      </w:r>
    </w:p>
    <w:p w:rsidR="000A5419" w:rsidRDefault="000A5419" w:rsidP="000A5419">
      <w:pPr>
        <w:tabs>
          <w:tab w:val="left" w:pos="1935"/>
        </w:tabs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113627A" wp14:editId="2FB5998B">
                <wp:simplePos x="0" y="0"/>
                <wp:positionH relativeFrom="column">
                  <wp:posOffset>1057275</wp:posOffset>
                </wp:positionH>
                <wp:positionV relativeFrom="paragraph">
                  <wp:posOffset>350520</wp:posOffset>
                </wp:positionV>
                <wp:extent cx="1125220" cy="150495"/>
                <wp:effectExtent l="19050" t="19050" r="17780" b="20955"/>
                <wp:wrapNone/>
                <wp:docPr id="286" name="Grupo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87" name="Elipse 287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Elipse 192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Elipse 193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Elipse 194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Elipse 195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730F7" id="Grupo 286" o:spid="_x0000_s1026" style="position:absolute;margin-left:83.25pt;margin-top:27.6pt;width:88.6pt;height:11.85pt;z-index:251760640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">
                <v:oval id="Elipse 287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" filled="f" strokecolor="#2e74b5 [2404]" strokeweight="2.25pt">
                  <v:stroke joinstyle="miter"/>
                </v:oval>
                <v:oval id="Elipse 192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" filled="f" strokecolor="#2e74b5 [2404]" strokeweight="2.25pt">
                  <v:stroke joinstyle="miter"/>
                </v:oval>
                <v:oval id="Elipse 193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" filled="f" strokecolor="#2e74b5 [2404]" strokeweight="2.25pt">
                  <v:stroke joinstyle="miter"/>
                </v:oval>
                <v:oval id="Elipse 194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" filled="f" strokecolor="#2e74b5 [2404]" strokeweight="2.25pt">
                  <v:stroke joinstyle="miter"/>
                </v:oval>
                <v:oval id="Elipse 195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" filled="f" strokecolor="#2e74b5 [2404]" strokeweight="2.25pt">
                  <v:stroke joinstyle="miter"/>
                </v:oval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4D03E50" wp14:editId="23F37495">
                <wp:simplePos x="0" y="0"/>
                <wp:positionH relativeFrom="column">
                  <wp:posOffset>1057275</wp:posOffset>
                </wp:positionH>
                <wp:positionV relativeFrom="paragraph">
                  <wp:posOffset>84455</wp:posOffset>
                </wp:positionV>
                <wp:extent cx="1125220" cy="150495"/>
                <wp:effectExtent l="19050" t="19050" r="17780" b="20955"/>
                <wp:wrapNone/>
                <wp:docPr id="279" name="Grupo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80" name="Elipse 280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Elipse 282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Elipse 283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ipse 284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Elipse 285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7AF91" id="Grupo 279" o:spid="_x0000_s1026" style="position:absolute;margin-left:83.25pt;margin-top:6.65pt;width:88.6pt;height:11.85pt;z-index:251759616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">
                <v:oval id="Elipse 280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" filled="f" strokecolor="#2e74b5 [2404]" strokeweight="2.25pt">
                  <v:stroke joinstyle="miter"/>
                </v:oval>
                <v:oval id="Elipse 282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" filled="f" strokecolor="#2e74b5 [2404]" strokeweight="2.25pt">
                  <v:stroke joinstyle="miter"/>
                </v:oval>
                <v:oval id="Elipse 283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" filled="f" strokecolor="#2e74b5 [2404]" strokeweight="2.25pt">
                  <v:stroke joinstyle="miter"/>
                </v:oval>
                <v:oval id="Elipse 284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" filled="f" strokecolor="#2e74b5 [2404]" strokeweight="2.25pt">
                  <v:stroke joinstyle="miter"/>
                </v:oval>
                <v:oval id="Elipse 285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" filled="f" strokecolor="#2e74b5 [2404]" strokeweight="2.25pt">
                  <v:stroke joinstyle="miter"/>
                </v:oval>
              </v:group>
            </w:pict>
          </mc:Fallback>
        </mc:AlternateContent>
      </w:r>
      <w:r>
        <w:tab/>
      </w:r>
    </w:p>
    <w:p w:rsidR="000A5419" w:rsidRDefault="000A5419" w:rsidP="000A5419">
      <w:pPr>
        <w:tabs>
          <w:tab w:val="left" w:pos="1935"/>
        </w:tabs>
      </w:pPr>
    </w:p>
    <w:p w:rsidR="000A5419" w:rsidRDefault="000A5419" w:rsidP="000A5419">
      <w:pPr>
        <w:tabs>
          <w:tab w:val="left" w:pos="1935"/>
        </w:tabs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4DCC32B9" wp14:editId="2DC2BEB2">
                <wp:simplePos x="0" y="0"/>
                <wp:positionH relativeFrom="column">
                  <wp:posOffset>4733925</wp:posOffset>
                </wp:positionH>
                <wp:positionV relativeFrom="paragraph">
                  <wp:posOffset>153035</wp:posOffset>
                </wp:positionV>
                <wp:extent cx="1125220" cy="150495"/>
                <wp:effectExtent l="19050" t="19050" r="17780" b="20955"/>
                <wp:wrapNone/>
                <wp:docPr id="375" name="Grupo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76" name="Elipse 376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Elipse 377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Elipse 378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Elipse 379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Elipse 380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B1D30" id="Grupo 375" o:spid="_x0000_s1026" style="position:absolute;margin-left:372.75pt;margin-top:12.05pt;width:88.6pt;height:11.85pt;z-index:251772928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">
                <v:oval id="Elipse 376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" filled="f" strokecolor="#2e74b5 [2404]" strokeweight="2.25pt">
                  <v:stroke joinstyle="miter"/>
                </v:oval>
                <v:oval id="Elipse 377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" filled="f" strokecolor="#2e74b5 [2404]" strokeweight="2.25pt">
                  <v:stroke joinstyle="miter"/>
                </v:oval>
                <v:oval id="Elipse 378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" filled="f" strokecolor="#2e74b5 [2404]" strokeweight="2.25pt">
                  <v:stroke joinstyle="miter"/>
                </v:oval>
                <v:oval id="Elipse 379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" filled="f" strokecolor="#2e74b5 [2404]" strokeweight="2.25pt">
                  <v:stroke joinstyle="miter"/>
                </v:oval>
                <v:oval id="Elipse 380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" fillcolor="#9cc2e5 [1940]" strokecolor="#2e74b5 [2404]" strokeweight="2.25pt">
                  <v:stroke joinstyle="miter"/>
                </v:oval>
              </v:group>
            </w:pict>
          </mc:Fallback>
        </mc:AlternateContent>
      </w:r>
    </w:p>
    <w:p w:rsidR="000A5419" w:rsidRDefault="000A5419" w:rsidP="000A5419">
      <w:pPr>
        <w:tabs>
          <w:tab w:val="left" w:pos="1935"/>
        </w:tabs>
      </w:pPr>
    </w:p>
    <w:p w:rsidR="000A5419" w:rsidRDefault="000A5419" w:rsidP="000A5419">
      <w:pPr>
        <w:tabs>
          <w:tab w:val="left" w:pos="1935"/>
        </w:tabs>
      </w:pP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31A8430" wp14:editId="4B4DF0E4">
                <wp:simplePos x="0" y="0"/>
                <wp:positionH relativeFrom="margin">
                  <wp:posOffset>3009900</wp:posOffset>
                </wp:positionH>
                <wp:positionV relativeFrom="paragraph">
                  <wp:posOffset>106045</wp:posOffset>
                </wp:positionV>
                <wp:extent cx="2314575" cy="295275"/>
                <wp:effectExtent l="0" t="0" r="0" b="0"/>
                <wp:wrapSquare wrapText="bothSides"/>
                <wp:docPr id="3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0A5419" w:rsidRDefault="000A5419" w:rsidP="000A541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s-MX"/>
                              </w:rPr>
                              <w:t xml:space="preserve">Lenguajes de programación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8430" id="_x0000_s1053" type="#_x0000_t202" style="position:absolute;margin-left:237pt;margin-top:8.35pt;width:182.25pt;height:23.2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" filled="f" stroked="f">
                <v:textbox>
                  <w:txbxContent>
                    <w:p w:rsidR="000A5419" w:rsidRPr="000A5419" w:rsidRDefault="000A5419" w:rsidP="000A5419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s-MX"/>
                        </w:rPr>
                        <w:t xml:space="preserve">Lenguajes de programación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A5419" w:rsidRDefault="000A5419" w:rsidP="000A5419">
      <w:pPr>
        <w:tabs>
          <w:tab w:val="left" w:pos="1935"/>
        </w:tabs>
      </w:pPr>
      <w:r w:rsidRPr="00953C4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081F314D" wp14:editId="2FB2FB9D">
                <wp:simplePos x="0" y="0"/>
                <wp:positionH relativeFrom="margin">
                  <wp:posOffset>4495800</wp:posOffset>
                </wp:positionH>
                <wp:positionV relativeFrom="paragraph">
                  <wp:posOffset>191770</wp:posOffset>
                </wp:positionV>
                <wp:extent cx="1828800" cy="314960"/>
                <wp:effectExtent l="0" t="0" r="0" b="0"/>
                <wp:wrapSquare wrapText="bothSides"/>
                <wp:docPr id="3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C860D3" w:rsidRDefault="000A5419" w:rsidP="000A5419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0                             100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314D" id="_x0000_s1054" type="#_x0000_t202" style="position:absolute;margin-left:354pt;margin-top:15.1pt;width:2in;height:24.8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" filled="f" stroked="f">
                <v:textbox>
                  <w:txbxContent>
                    <w:p w:rsidR="000A5419" w:rsidRPr="00C860D3" w:rsidRDefault="000A5419" w:rsidP="000A5419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0                             100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A5419" w:rsidRPr="009B44FF" w:rsidRDefault="000A5419" w:rsidP="000A5419">
      <w:r w:rsidRPr="00953C4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73952" behindDoc="1" locked="0" layoutInCell="1" allowOverlap="1" wp14:anchorId="006B890F" wp14:editId="3875C1D1">
                <wp:simplePos x="0" y="0"/>
                <wp:positionH relativeFrom="margin">
                  <wp:posOffset>3000375</wp:posOffset>
                </wp:positionH>
                <wp:positionV relativeFrom="paragraph">
                  <wp:posOffset>172720</wp:posOffset>
                </wp:positionV>
                <wp:extent cx="1676400" cy="647700"/>
                <wp:effectExtent l="0" t="0" r="0" b="0"/>
                <wp:wrapNone/>
                <wp:docPr id="3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419" w:rsidRPr="00BB0535" w:rsidRDefault="000A5419" w:rsidP="000A5419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JAVA</w:t>
                            </w:r>
                            <w:r w:rsidRPr="00BB0535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A5419" w:rsidRPr="00BB0535" w:rsidRDefault="000A5419" w:rsidP="000A5419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PHP:</w:t>
                            </w:r>
                          </w:p>
                          <w:p w:rsidR="000A5419" w:rsidRPr="00953C4A" w:rsidRDefault="000A5419" w:rsidP="000A5419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B890F" id="_x0000_s1055" type="#_x0000_t202" style="position:absolute;margin-left:236.25pt;margin-top:13.6pt;width:132pt;height:51pt;z-index:-251542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" filled="f" stroked="f">
                <v:textbox>
                  <w:txbxContent>
                    <w:p w:rsidR="000A5419" w:rsidRPr="00BB0535" w:rsidRDefault="000A5419" w:rsidP="000A5419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JAVA</w:t>
                      </w:r>
                      <w:r w:rsidRPr="00BB0535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0A5419" w:rsidRPr="00BB0535" w:rsidRDefault="000A5419" w:rsidP="000A5419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PHP:</w:t>
                      </w:r>
                    </w:p>
                    <w:p w:rsidR="000A5419" w:rsidRPr="00953C4A" w:rsidRDefault="000A5419" w:rsidP="000A5419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993FB4" wp14:editId="4A2D93FD">
                <wp:simplePos x="0" y="0"/>
                <wp:positionH relativeFrom="column">
                  <wp:posOffset>4619625</wp:posOffset>
                </wp:positionH>
                <wp:positionV relativeFrom="paragraph">
                  <wp:posOffset>191770</wp:posOffset>
                </wp:positionV>
                <wp:extent cx="1417320" cy="0"/>
                <wp:effectExtent l="0" t="0" r="0" b="0"/>
                <wp:wrapNone/>
                <wp:docPr id="391" name="Conector recto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B7F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3A233" id="Conector recto 391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15.1pt" to="475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" strokecolor="#4b7f83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51932235" wp14:editId="1494282B">
                <wp:simplePos x="0" y="0"/>
                <wp:positionH relativeFrom="column">
                  <wp:posOffset>4629150</wp:posOffset>
                </wp:positionH>
                <wp:positionV relativeFrom="paragraph">
                  <wp:posOffset>153670</wp:posOffset>
                </wp:positionV>
                <wp:extent cx="1417320" cy="45085"/>
                <wp:effectExtent l="0" t="0" r="11430" b="31115"/>
                <wp:wrapNone/>
                <wp:docPr id="383" name="Grupo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45085"/>
                          <a:chOff x="-10480" y="0"/>
                          <a:chExt cx="1417534" cy="133350"/>
                        </a:xfrm>
                      </wpg:grpSpPr>
                      <wps:wsp>
                        <wps:cNvPr id="384" name="Conector recto 384"/>
                        <wps:cNvCnPr/>
                        <wps:spPr>
                          <a:xfrm>
                            <a:off x="-1048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Conector recto 385"/>
                        <wps:cNvCnPr/>
                        <wps:spPr>
                          <a:xfrm>
                            <a:off x="225936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Conector recto 386"/>
                        <wps:cNvCnPr/>
                        <wps:spPr>
                          <a:xfrm>
                            <a:off x="462033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Conector recto 387"/>
                        <wps:cNvCnPr/>
                        <wps:spPr>
                          <a:xfrm>
                            <a:off x="69876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Conector recto 388"/>
                        <wps:cNvCnPr/>
                        <wps:spPr>
                          <a:xfrm>
                            <a:off x="934861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Conector recto 389"/>
                        <wps:cNvCnPr/>
                        <wps:spPr>
                          <a:xfrm>
                            <a:off x="1170957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Conector recto 390"/>
                        <wps:cNvCnPr/>
                        <wps:spPr>
                          <a:xfrm>
                            <a:off x="140705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699BD" id="Grupo 383" o:spid="_x0000_s1026" style="position:absolute;margin-left:364.5pt;margin-top:12.1pt;width:111.6pt;height:3.55pt;z-index:251776000;mso-width-relative:margin;mso-height-relative:margin" coordorigin="-104" coordsize="14175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">
                <v:line id="Conector recto 384" o:spid="_x0000_s1027" style="position:absolute;visibility:visible;mso-wrap-style:square" from="-104,0" to="-104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" strokecolor="#4b7f83" strokeweight=".5pt">
                  <v:stroke joinstyle="miter"/>
                </v:line>
                <v:line id="Conector recto 385" o:spid="_x0000_s1028" style="position:absolute;visibility:visible;mso-wrap-style:square" from="2259,0" to="2259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" strokecolor="#4b7f83" strokeweight=".5pt">
                  <v:stroke joinstyle="miter"/>
                </v:line>
                <v:line id="Conector recto 386" o:spid="_x0000_s1029" style="position:absolute;visibility:visible;mso-wrap-style:square" from="4620,0" to="462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" strokecolor="#4b7f83" strokeweight=".5pt">
                  <v:stroke joinstyle="miter"/>
                </v:line>
                <v:line id="Conector recto 387" o:spid="_x0000_s1030" style="position:absolute;visibility:visible;mso-wrap-style:square" from="6987,0" to="6987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" strokecolor="#4b7f83" strokeweight=".5pt">
                  <v:stroke joinstyle="miter"/>
                </v:line>
                <v:line id="Conector recto 388" o:spid="_x0000_s1031" style="position:absolute;visibility:visible;mso-wrap-style:square" from="9348,0" to="9348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" strokecolor="#4b7f83" strokeweight=".5pt">
                  <v:stroke joinstyle="miter"/>
                </v:line>
                <v:line id="Conector recto 389" o:spid="_x0000_s1032" style="position:absolute;visibility:visible;mso-wrap-style:square" from="11709,0" to="11709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" strokecolor="#4b7f83" strokeweight=".5pt">
                  <v:stroke joinstyle="miter"/>
                </v:line>
                <v:line id="Conector recto 390" o:spid="_x0000_s1033" style="position:absolute;visibility:visible;mso-wrap-style:square" from="14070,0" to="1407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" strokecolor="#4b7f83" strokeweight=".5pt">
                  <v:stroke joinstyle="miter"/>
                </v:line>
              </v:group>
            </w:pict>
          </mc:Fallback>
        </mc:AlternateContent>
      </w:r>
    </w:p>
    <w:p w:rsidR="000A5419" w:rsidRPr="009B44FF" w:rsidRDefault="000A5419" w:rsidP="000A5419"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2D5B617" wp14:editId="2BB75A3D">
                <wp:simplePos x="0" y="0"/>
                <wp:positionH relativeFrom="column">
                  <wp:posOffset>4733925</wp:posOffset>
                </wp:positionH>
                <wp:positionV relativeFrom="paragraph">
                  <wp:posOffset>258445</wp:posOffset>
                </wp:positionV>
                <wp:extent cx="1125220" cy="150495"/>
                <wp:effectExtent l="19050" t="19050" r="17780" b="20955"/>
                <wp:wrapNone/>
                <wp:docPr id="398" name="Grupo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99" name="Elipse 399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Elipse 400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Elipse 401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Elipse 402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Elipse 403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C0A8FC" id="Grupo 398" o:spid="_x0000_s1026" style="position:absolute;margin-left:372.75pt;margin-top:20.35pt;width:88.6pt;height:11.85pt;z-index:251779072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">
                <v:oval id="Elipse 399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" filled="f" strokecolor="#2e74b5 [2404]" strokeweight="2.25pt">
                  <v:stroke joinstyle="miter"/>
                </v:oval>
                <v:oval id="Elipse 400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" filled="f" strokecolor="#2e74b5 [2404]" strokeweight="2.25pt">
                  <v:stroke joinstyle="miter"/>
                </v:oval>
                <v:oval id="Elipse 401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" filled="f" strokecolor="#2e74b5 [2404]" strokeweight="2.25pt">
                  <v:stroke joinstyle="miter"/>
                </v:oval>
                <v:oval id="Elipse 402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" filled="f" strokecolor="#2e74b5 [2404]" strokeweight="2.25pt">
                  <v:stroke joinstyle="miter"/>
                </v:oval>
                <v:oval id="Elipse 403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" filled="f" strokecolor="#2e74b5 [2404]" strokeweight="2.25pt">
                  <v:stroke joinstyle="miter"/>
                </v:oval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340D8D62" wp14:editId="06F5BD6D">
                <wp:simplePos x="0" y="0"/>
                <wp:positionH relativeFrom="column">
                  <wp:posOffset>4733925</wp:posOffset>
                </wp:positionH>
                <wp:positionV relativeFrom="paragraph">
                  <wp:posOffset>10795</wp:posOffset>
                </wp:positionV>
                <wp:extent cx="1125220" cy="150495"/>
                <wp:effectExtent l="19050" t="19050" r="17780" b="20955"/>
                <wp:wrapNone/>
                <wp:docPr id="392" name="Grupo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93" name="Elipse 393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Elipse 394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Elipse 395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Elipse 396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Elipse 397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E7B758" id="Grupo 392" o:spid="_x0000_s1026" style="position:absolute;margin-left:372.75pt;margin-top:.85pt;width:88.6pt;height:11.85pt;z-index:251778048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">
                <v:oval id="Elipse 393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" filled="f" strokecolor="#2e74b5 [2404]" strokeweight="2.25pt">
                  <v:stroke joinstyle="miter"/>
                </v:oval>
                <v:oval id="Elipse 394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" filled="f" strokecolor="#2e74b5 [2404]" strokeweight="2.25pt">
                  <v:stroke joinstyle="miter"/>
                </v:oval>
                <v:oval id="Elipse 395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" filled="f" strokecolor="#2e74b5 [2404]" strokeweight="2.25pt">
                  <v:stroke joinstyle="miter"/>
                </v:oval>
                <v:oval id="Elipse 396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" filled="f" strokecolor="#2e74b5 [2404]" strokeweight="2.25pt">
                  <v:stroke joinstyle="miter"/>
                </v:oval>
                <v:oval id="Elipse 397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" filled="f" strokecolor="#2e74b5 [2404]" strokeweight="2.25pt">
                  <v:stroke joinstyle="miter"/>
                </v:oval>
              </v:group>
            </w:pict>
          </mc:Fallback>
        </mc:AlternateContent>
      </w:r>
    </w:p>
    <w:p w:rsidR="000A5419" w:rsidRPr="009B44FF" w:rsidRDefault="000A5419" w:rsidP="000A5419">
      <w:bookmarkStart w:id="0" w:name="_GoBack"/>
      <w:bookmarkEnd w:id="0"/>
    </w:p>
    <w:sectPr w:rsidR="000A5419" w:rsidRPr="009B44FF" w:rsidSect="008A4E01">
      <w:footerReference w:type="defaul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0C6" w:rsidRDefault="004510C6" w:rsidP="00383DEB">
      <w:pPr>
        <w:spacing w:after="0" w:line="240" w:lineRule="auto"/>
      </w:pPr>
      <w:r>
        <w:separator/>
      </w:r>
    </w:p>
  </w:endnote>
  <w:endnote w:type="continuationSeparator" w:id="0">
    <w:p w:rsidR="004510C6" w:rsidRDefault="004510C6" w:rsidP="0038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4FF" w:rsidRDefault="009B44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0C6" w:rsidRDefault="004510C6" w:rsidP="00383DEB">
      <w:pPr>
        <w:spacing w:after="0" w:line="240" w:lineRule="auto"/>
      </w:pPr>
      <w:r>
        <w:separator/>
      </w:r>
    </w:p>
  </w:footnote>
  <w:footnote w:type="continuationSeparator" w:id="0">
    <w:p w:rsidR="004510C6" w:rsidRDefault="004510C6" w:rsidP="00383D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pt-BR" w:vendorID="64" w:dllVersion="6" w:nlCheck="1" w:checkStyle="0"/>
  <w:activeWritingStyle w:appName="MSWord" w:lang="es-419" w:vendorID="64" w:dllVersion="6" w:nlCheck="1" w:checkStyle="1"/>
  <w:activeWritingStyle w:appName="MSWord" w:lang="es-419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B0"/>
    <w:rsid w:val="000A5419"/>
    <w:rsid w:val="000F7161"/>
    <w:rsid w:val="00102050"/>
    <w:rsid w:val="00117C2C"/>
    <w:rsid w:val="00130717"/>
    <w:rsid w:val="00142CC0"/>
    <w:rsid w:val="001468FC"/>
    <w:rsid w:val="001E642F"/>
    <w:rsid w:val="0020092D"/>
    <w:rsid w:val="002B241B"/>
    <w:rsid w:val="0033060E"/>
    <w:rsid w:val="0033354E"/>
    <w:rsid w:val="00340404"/>
    <w:rsid w:val="00361992"/>
    <w:rsid w:val="00383DEB"/>
    <w:rsid w:val="00385645"/>
    <w:rsid w:val="003B5EFB"/>
    <w:rsid w:val="003C0589"/>
    <w:rsid w:val="004510C6"/>
    <w:rsid w:val="005410E7"/>
    <w:rsid w:val="005943CD"/>
    <w:rsid w:val="005A3F78"/>
    <w:rsid w:val="006134D8"/>
    <w:rsid w:val="00653052"/>
    <w:rsid w:val="0066388D"/>
    <w:rsid w:val="006B0D63"/>
    <w:rsid w:val="007234DC"/>
    <w:rsid w:val="007267B0"/>
    <w:rsid w:val="007874F5"/>
    <w:rsid w:val="007E12A2"/>
    <w:rsid w:val="007E3A74"/>
    <w:rsid w:val="008A4E01"/>
    <w:rsid w:val="008E50B4"/>
    <w:rsid w:val="0091419E"/>
    <w:rsid w:val="00953C4A"/>
    <w:rsid w:val="00983BF1"/>
    <w:rsid w:val="009B44FF"/>
    <w:rsid w:val="009B749D"/>
    <w:rsid w:val="00A27777"/>
    <w:rsid w:val="00AC7CDE"/>
    <w:rsid w:val="00AD5FC0"/>
    <w:rsid w:val="00AF4773"/>
    <w:rsid w:val="00BB0535"/>
    <w:rsid w:val="00C404D0"/>
    <w:rsid w:val="00C57B82"/>
    <w:rsid w:val="00C860D3"/>
    <w:rsid w:val="00D0199F"/>
    <w:rsid w:val="00D81BC2"/>
    <w:rsid w:val="00D97D70"/>
    <w:rsid w:val="00DA162D"/>
    <w:rsid w:val="00E01D2F"/>
    <w:rsid w:val="00E046C6"/>
    <w:rsid w:val="00EB66CE"/>
    <w:rsid w:val="00EC1A6E"/>
    <w:rsid w:val="00EC1BC7"/>
    <w:rsid w:val="00F1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B37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5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DEB"/>
  </w:style>
  <w:style w:type="paragraph" w:styleId="Piedepgina">
    <w:name w:val="footer"/>
    <w:basedOn w:val="Normal"/>
    <w:link w:val="Piedepgina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3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vador\AppData\Roaming\Microsoft\Templates\Curr&#237;culum%20con%20fotograf&#237;a%20(dise&#241;o%20en%20verde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FCDB0F-5D40-4C39-86F9-2745CE3F0A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E9E5F2-28AF-47E3-A2B0-DE01576642DF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3.xml><?xml version="1.0" encoding="utf-8"?>
<ds:datastoreItem xmlns:ds="http://schemas.openxmlformats.org/officeDocument/2006/customXml" ds:itemID="{13F68621-0C86-4588-A01A-E6BD3A392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con fotografía (diseño en verde)</Template>
  <TotalTime>0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2019-01-22T22:26:00Z</dcterms:created>
  <dcterms:modified xsi:type="dcterms:W3CDTF">2019-05-22T21:35:00Z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